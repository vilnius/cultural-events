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7E060" w14:textId="77777777" w:rsidR="009A1B3A" w:rsidRDefault="009A1B3A" w:rsidP="009A1B3A">
      <w:pPr>
        <w:spacing w:after="120"/>
        <w:jc w:val="center"/>
        <w:rPr>
          <w:rStyle w:val="pavadinimai"/>
          <w:b/>
          <w:lang w:val="lt-LT"/>
        </w:rPr>
      </w:pPr>
    </w:p>
    <w:p w14:paraId="60B7C2C7" w14:textId="77777777" w:rsidR="009A1B3A" w:rsidRDefault="009A1B3A" w:rsidP="009A1B3A">
      <w:pPr>
        <w:spacing w:after="120"/>
        <w:jc w:val="center"/>
        <w:rPr>
          <w:rStyle w:val="pavadinimai"/>
          <w:b/>
          <w:lang w:val="lt-LT"/>
        </w:rPr>
      </w:pPr>
      <w:r>
        <w:rPr>
          <w:rStyle w:val="pavadinimai"/>
          <w:b/>
          <w:lang w:val="lt-LT"/>
        </w:rPr>
        <w:t>VEIKLOS PLANAS 2015 M.</w:t>
      </w:r>
    </w:p>
    <w:p w14:paraId="04B82889" w14:textId="77777777" w:rsidR="009A1B3A" w:rsidRDefault="009A1B3A" w:rsidP="009A1B3A">
      <w:pPr>
        <w:spacing w:after="120"/>
        <w:jc w:val="center"/>
        <w:rPr>
          <w:rStyle w:val="pavadinimai"/>
          <w:b/>
          <w:lang w:val="lt-L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60"/>
        <w:gridCol w:w="4678"/>
        <w:gridCol w:w="2517"/>
      </w:tblGrid>
      <w:tr w:rsidR="009A1B3A" w14:paraId="6B5E0A43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B3E3" w14:textId="77777777" w:rsidR="009A1B3A" w:rsidRDefault="009A1B3A">
            <w:pPr>
              <w:spacing w:after="120"/>
              <w:jc w:val="center"/>
              <w:rPr>
                <w:b/>
                <w:lang w:val="lt-LT"/>
              </w:rPr>
            </w:pPr>
            <w:r>
              <w:rPr>
                <w:b/>
                <w:lang w:val="lt-LT"/>
              </w:rPr>
              <w:t>DATA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CD412" w14:textId="77777777" w:rsidR="009A1B3A" w:rsidRDefault="009A1B3A">
            <w:pPr>
              <w:spacing w:after="120"/>
              <w:jc w:val="center"/>
              <w:rPr>
                <w:b/>
                <w:lang w:val="lt-LT"/>
              </w:rPr>
            </w:pPr>
            <w:r>
              <w:rPr>
                <w:b/>
                <w:lang w:val="lt-LT"/>
              </w:rPr>
              <w:t>RENGINYS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090C1" w14:textId="77777777" w:rsidR="009A1B3A" w:rsidRDefault="009A1B3A">
            <w:pPr>
              <w:spacing w:after="120"/>
              <w:jc w:val="center"/>
              <w:rPr>
                <w:b/>
                <w:lang w:val="lt-LT"/>
              </w:rPr>
            </w:pPr>
            <w:r>
              <w:rPr>
                <w:b/>
                <w:lang w:val="lt-LT"/>
              </w:rPr>
              <w:t xml:space="preserve">ATSAKINGAS ASMUO </w:t>
            </w:r>
          </w:p>
        </w:tc>
      </w:tr>
      <w:tr w:rsidR="009A1B3A" w14:paraId="0E02FD1F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977E" w14:textId="77777777" w:rsidR="009A1B3A" w:rsidRDefault="009A1B3A">
            <w:pPr>
              <w:spacing w:after="120"/>
              <w:jc w:val="center"/>
              <w:rPr>
                <w:b/>
                <w:lang w:val="lt-LT"/>
              </w:rPr>
            </w:pPr>
            <w:r>
              <w:rPr>
                <w:lang w:val="lt-LT"/>
              </w:rPr>
              <w:t>Sausio 5, 7, 9, 12, 14, 16, 19, 21, 23, 26, 28, 30 d.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C66A9" w14:textId="77777777" w:rsidR="009A1B3A" w:rsidRDefault="009A1B3A">
            <w:pPr>
              <w:spacing w:after="120"/>
              <w:jc w:val="center"/>
              <w:rPr>
                <w:b/>
                <w:lang w:val="lt-LT"/>
              </w:rPr>
            </w:pPr>
            <w:r>
              <w:rPr>
                <w:lang w:val="lt-LT"/>
              </w:rPr>
              <w:t>Užgavėnių kaukių gamyba papjė-</w:t>
            </w:r>
            <w:proofErr w:type="spellStart"/>
            <w:r>
              <w:rPr>
                <w:lang w:val="lt-LT"/>
              </w:rPr>
              <w:t>mašė</w:t>
            </w:r>
            <w:proofErr w:type="spellEnd"/>
            <w:r>
              <w:rPr>
                <w:lang w:val="lt-LT"/>
              </w:rPr>
              <w:t xml:space="preserve"> technika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B2979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Vilma Žukauskienė</w:t>
            </w:r>
          </w:p>
        </w:tc>
      </w:tr>
      <w:tr w:rsidR="009A1B3A" w14:paraId="256A3B01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552F9" w14:textId="77777777" w:rsidR="009A1B3A" w:rsidRDefault="009A1B3A">
            <w:pPr>
              <w:spacing w:after="120"/>
              <w:jc w:val="center"/>
              <w:rPr>
                <w:b/>
                <w:lang w:val="lt-LT"/>
              </w:rPr>
            </w:pPr>
            <w:r>
              <w:rPr>
                <w:lang w:val="lt-LT"/>
              </w:rPr>
              <w:t>Sausio 15 d.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CE395" w14:textId="77777777" w:rsidR="009A1B3A" w:rsidRDefault="009A1B3A">
            <w:pPr>
              <w:spacing w:after="120"/>
              <w:jc w:val="center"/>
              <w:rPr>
                <w:b/>
                <w:lang w:val="lt-LT"/>
              </w:rPr>
            </w:pPr>
            <w:r>
              <w:rPr>
                <w:lang w:val="lt-LT"/>
              </w:rPr>
              <w:t>ETNO Ketvirtadienis.</w:t>
            </w:r>
            <w:r>
              <w:rPr>
                <w:b/>
                <w:lang w:val="lt-LT"/>
              </w:rPr>
              <w:t xml:space="preserve"> </w:t>
            </w:r>
            <w:r>
              <w:rPr>
                <w:lang w:val="lt-LT"/>
              </w:rPr>
              <w:t>Veltinis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3D620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Justė </w:t>
            </w:r>
            <w:proofErr w:type="spellStart"/>
            <w:r>
              <w:rPr>
                <w:lang w:val="lt-LT"/>
              </w:rPr>
              <w:t>Michailinaitė</w:t>
            </w:r>
            <w:proofErr w:type="spellEnd"/>
            <w:r>
              <w:rPr>
                <w:lang w:val="lt-LT"/>
              </w:rPr>
              <w:t>, Justina Mileškaitė</w:t>
            </w:r>
          </w:p>
        </w:tc>
      </w:tr>
      <w:tr w:rsidR="009A1B3A" w14:paraId="708AE69D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663BD" w14:textId="77777777" w:rsidR="009A1B3A" w:rsidRDefault="00771DBA">
            <w:pPr>
              <w:spacing w:after="120"/>
              <w:jc w:val="center"/>
              <w:rPr>
                <w:b/>
                <w:lang w:val="lt-LT"/>
              </w:rPr>
            </w:pPr>
            <w:r>
              <w:rPr>
                <w:lang w:val="lt-LT"/>
              </w:rPr>
              <w:t xml:space="preserve">Vasario 2, 4, 6, 9, 11, 13, </w:t>
            </w:r>
            <w:r w:rsidR="009A1B3A">
              <w:rPr>
                <w:lang w:val="lt-LT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D2EDA" w14:textId="77777777" w:rsidR="009A1B3A" w:rsidRDefault="009A1B3A">
            <w:pPr>
              <w:spacing w:after="120"/>
              <w:jc w:val="center"/>
              <w:rPr>
                <w:b/>
                <w:lang w:val="lt-LT"/>
              </w:rPr>
            </w:pPr>
            <w:r>
              <w:rPr>
                <w:lang w:val="lt-LT"/>
              </w:rPr>
              <w:t>Užgavėnių kaukių gamyba papjė-</w:t>
            </w:r>
            <w:proofErr w:type="spellStart"/>
            <w:r>
              <w:rPr>
                <w:lang w:val="lt-LT"/>
              </w:rPr>
              <w:t>mašė</w:t>
            </w:r>
            <w:proofErr w:type="spellEnd"/>
            <w:r>
              <w:rPr>
                <w:lang w:val="lt-LT"/>
              </w:rPr>
              <w:t xml:space="preserve"> technika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33B1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Vilma Žukauskienė</w:t>
            </w:r>
          </w:p>
        </w:tc>
      </w:tr>
      <w:tr w:rsidR="009A1B3A" w14:paraId="7B1B0565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E02A8" w14:textId="77777777" w:rsidR="009A1B3A" w:rsidRDefault="009A1B3A">
            <w:pPr>
              <w:spacing w:after="120"/>
              <w:jc w:val="center"/>
              <w:rPr>
                <w:b/>
                <w:lang w:val="lt-LT"/>
              </w:rPr>
            </w:pPr>
            <w:r>
              <w:rPr>
                <w:lang w:val="lt-LT"/>
              </w:rPr>
              <w:t>Vasario 3–4 d.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8B6FA" w14:textId="77777777" w:rsidR="009A1B3A" w:rsidRDefault="009A1B3A">
            <w:pPr>
              <w:spacing w:after="120"/>
              <w:jc w:val="center"/>
              <w:rPr>
                <w:b/>
                <w:lang w:val="lt-LT"/>
              </w:rPr>
            </w:pPr>
            <w:r>
              <w:rPr>
                <w:lang w:val="lt-LT"/>
              </w:rPr>
              <w:t>Seminaras „Užgavėnių personažai ir kaukės mūsų kultūroje”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08DC2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Marija Liugienė</w:t>
            </w:r>
          </w:p>
        </w:tc>
      </w:tr>
      <w:tr w:rsidR="009A1B3A" w14:paraId="707AF9C8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DD30" w14:textId="77777777" w:rsidR="009A1B3A" w:rsidRDefault="009A1B3A">
            <w:pPr>
              <w:spacing w:after="120"/>
              <w:jc w:val="center"/>
              <w:rPr>
                <w:b/>
                <w:lang w:val="lt-LT"/>
              </w:rPr>
            </w:pPr>
            <w:r>
              <w:rPr>
                <w:lang w:val="lt-LT"/>
              </w:rPr>
              <w:t>Vasario 12 d.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710C" w14:textId="77777777" w:rsidR="009A1B3A" w:rsidRDefault="009A1B3A">
            <w:pPr>
              <w:spacing w:after="120"/>
              <w:jc w:val="center"/>
              <w:rPr>
                <w:b/>
                <w:lang w:val="lt-LT"/>
              </w:rPr>
            </w:pPr>
            <w:r>
              <w:rPr>
                <w:lang w:val="lt-LT"/>
              </w:rPr>
              <w:t>ETNO Ketvirtadienis.</w:t>
            </w:r>
            <w:r>
              <w:rPr>
                <w:b/>
                <w:lang w:val="lt-LT"/>
              </w:rPr>
              <w:t xml:space="preserve"> </w:t>
            </w:r>
            <w:r>
              <w:rPr>
                <w:lang w:val="lt-LT"/>
              </w:rPr>
              <w:t>Užgavėnių kaukių gamyba</w:t>
            </w:r>
            <w:r w:rsidR="00246124">
              <w:rPr>
                <w:lang w:val="lt-LT"/>
              </w:rPr>
              <w:t xml:space="preserve"> ir Užgavėnių dainos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C7CF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Justė </w:t>
            </w:r>
            <w:proofErr w:type="spellStart"/>
            <w:r>
              <w:rPr>
                <w:lang w:val="lt-LT"/>
              </w:rPr>
              <w:t>Michailinaitė</w:t>
            </w:r>
            <w:proofErr w:type="spellEnd"/>
            <w:r>
              <w:rPr>
                <w:lang w:val="lt-LT"/>
              </w:rPr>
              <w:t>, Justina Mileškaitė</w:t>
            </w:r>
          </w:p>
        </w:tc>
      </w:tr>
      <w:tr w:rsidR="009A1B3A" w14:paraId="68FAB102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D6697" w14:textId="77777777" w:rsidR="009A1B3A" w:rsidRDefault="009A1B3A">
            <w:pPr>
              <w:spacing w:after="120"/>
              <w:jc w:val="center"/>
              <w:rPr>
                <w:b/>
                <w:lang w:val="lt-LT"/>
              </w:rPr>
            </w:pPr>
            <w:r>
              <w:rPr>
                <w:lang w:val="lt-LT"/>
              </w:rPr>
              <w:t>Vasario 14 d.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8F4A" w14:textId="77777777" w:rsidR="009A1B3A" w:rsidRDefault="009A1B3A">
            <w:pPr>
              <w:spacing w:after="120"/>
              <w:jc w:val="center"/>
              <w:rPr>
                <w:b/>
                <w:lang w:val="lt-LT"/>
              </w:rPr>
            </w:pPr>
            <w:r>
              <w:rPr>
                <w:b/>
                <w:lang w:val="lt-LT"/>
              </w:rPr>
              <w:t>Užgavėnės Vilniuje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6DAF5" w14:textId="77777777" w:rsidR="009A1B3A" w:rsidRDefault="0059617D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Daumantas Daugirdas</w:t>
            </w:r>
          </w:p>
        </w:tc>
      </w:tr>
      <w:tr w:rsidR="0059617D" w14:paraId="16ECEF2B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588EB" w14:textId="77777777" w:rsidR="0059617D" w:rsidRDefault="0059617D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Vasario 18 – kovo 2 d.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28E7D" w14:textId="77777777" w:rsidR="0059617D" w:rsidRDefault="0059617D">
            <w:pPr>
              <w:spacing w:after="120"/>
              <w:jc w:val="center"/>
              <w:rPr>
                <w:b/>
                <w:lang w:val="lt-LT"/>
              </w:rPr>
            </w:pPr>
            <w:r>
              <w:rPr>
                <w:lang w:val="lt-LT"/>
              </w:rPr>
              <w:t xml:space="preserve">Tautodailininkės Eglės Pečiulienės riešinių paroda „Praeities takais“ </w:t>
            </w:r>
            <w:r w:rsidRPr="00A02F8C">
              <w:rPr>
                <w:lang w:val="lt-LT"/>
              </w:rPr>
              <w:t>Lietuvos Respublikos Seimo III-ieji rūmai;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139A2" w14:textId="77777777" w:rsidR="0059617D" w:rsidRDefault="0059617D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Vilma Žukauskienė</w:t>
            </w:r>
          </w:p>
        </w:tc>
      </w:tr>
      <w:tr w:rsidR="00246124" w14:paraId="193354DE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0D14" w14:textId="77777777" w:rsidR="00246124" w:rsidRDefault="00246124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Vasario 18-22 d.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2848C" w14:textId="77777777" w:rsidR="00246124" w:rsidRDefault="00246124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VEKC leidinių pristatymas Vilniaus knygų mugėje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39EE4" w14:textId="77777777" w:rsidR="00246124" w:rsidRDefault="00246124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Justė </w:t>
            </w:r>
            <w:proofErr w:type="spellStart"/>
            <w:r>
              <w:rPr>
                <w:lang w:val="lt-LT"/>
              </w:rPr>
              <w:t>Michailinaitė</w:t>
            </w:r>
            <w:proofErr w:type="spellEnd"/>
          </w:p>
        </w:tc>
      </w:tr>
      <w:tr w:rsidR="009A1B3A" w14:paraId="0D4460EE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B796D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Vasario 20 d.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E2DF4" w14:textId="77777777" w:rsidR="009A1B3A" w:rsidRDefault="009A1B3A">
            <w:pPr>
              <w:pStyle w:val="Pagrindinistekstas"/>
              <w:rPr>
                <w:szCs w:val="24"/>
              </w:rPr>
            </w:pPr>
            <w:r>
              <w:t xml:space="preserve">VI Lietuvos vaikų ir </w:t>
            </w:r>
            <w:proofErr w:type="spellStart"/>
            <w:r>
              <w:t>moksleivių</w:t>
            </w:r>
            <w:proofErr w:type="spellEnd"/>
            <w:r>
              <w:t xml:space="preserve"> – </w:t>
            </w:r>
            <w:proofErr w:type="spellStart"/>
            <w:r>
              <w:t>lietuvių</w:t>
            </w:r>
            <w:proofErr w:type="spellEnd"/>
            <w:r>
              <w:t xml:space="preserve"> </w:t>
            </w:r>
            <w:proofErr w:type="spellStart"/>
            <w:r>
              <w:t>liaudies</w:t>
            </w:r>
            <w:proofErr w:type="spellEnd"/>
            <w:r>
              <w:t xml:space="preserve"> </w:t>
            </w:r>
            <w:proofErr w:type="spellStart"/>
            <w:r>
              <w:t>kūrybos</w:t>
            </w:r>
            <w:proofErr w:type="spellEnd"/>
            <w:r>
              <w:t xml:space="preserve"> </w:t>
            </w:r>
            <w:proofErr w:type="spellStart"/>
            <w:r>
              <w:t>atlikėjų</w:t>
            </w:r>
            <w:proofErr w:type="spellEnd"/>
            <w:r>
              <w:t xml:space="preserve"> – </w:t>
            </w:r>
            <w:proofErr w:type="spellStart"/>
            <w:proofErr w:type="gramStart"/>
            <w:r>
              <w:t>konkursas</w:t>
            </w:r>
            <w:proofErr w:type="spellEnd"/>
            <w:r>
              <w:t xml:space="preserve">  </w:t>
            </w:r>
            <w:r>
              <w:rPr>
                <w:b/>
                <w:i/>
              </w:rPr>
              <w:t>„</w:t>
            </w:r>
            <w:proofErr w:type="spellStart"/>
            <w:proofErr w:type="gramEnd"/>
            <w:r>
              <w:t>Tramtatulis</w:t>
            </w:r>
            <w:proofErr w:type="spellEnd"/>
            <w:r>
              <w:t xml:space="preserve"> 2015”</w:t>
            </w:r>
            <w:r>
              <w:rPr>
                <w:b/>
                <w:i/>
              </w:rPr>
              <w:t>,</w:t>
            </w:r>
            <w:r>
              <w:t xml:space="preserve"> </w:t>
            </w:r>
            <w:proofErr w:type="spellStart"/>
            <w:r>
              <w:t>vietinis</w:t>
            </w:r>
            <w:proofErr w:type="spellEnd"/>
            <w:r>
              <w:t xml:space="preserve"> turas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BDF0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Loreta Stoliarovienė</w:t>
            </w:r>
          </w:p>
        </w:tc>
      </w:tr>
      <w:tr w:rsidR="009A1B3A" w14:paraId="423AEACD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73B8B" w14:textId="77777777" w:rsidR="009A1B3A" w:rsidRDefault="009A1B3A">
            <w:pPr>
              <w:spacing w:after="120"/>
              <w:jc w:val="center"/>
              <w:rPr>
                <w:b/>
                <w:lang w:val="lt-LT"/>
              </w:rPr>
            </w:pPr>
            <w:r>
              <w:rPr>
                <w:lang w:val="lt-LT"/>
              </w:rPr>
              <w:t xml:space="preserve">Kovo </w:t>
            </w:r>
            <w:r>
              <w:rPr>
                <w:bCs/>
                <w:lang w:val="lt-LT"/>
              </w:rPr>
              <w:t xml:space="preserve">4, 11, 25 d. </w:t>
            </w:r>
            <w:r>
              <w:rPr>
                <w:lang w:val="lt-LT"/>
              </w:rPr>
              <w:t xml:space="preserve">            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F600" w14:textId="77777777" w:rsidR="009A1B3A" w:rsidRDefault="009A1B3A">
            <w:pPr>
              <w:spacing w:after="120"/>
              <w:jc w:val="center"/>
              <w:rPr>
                <w:b/>
                <w:lang w:val="lt-LT"/>
              </w:rPr>
            </w:pPr>
            <w:r>
              <w:rPr>
                <w:lang w:val="lt-LT"/>
              </w:rPr>
              <w:t>Praktiniai seminarai „Vilniaus verbos“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121D0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Marija Liugienė</w:t>
            </w:r>
          </w:p>
        </w:tc>
      </w:tr>
      <w:tr w:rsidR="009A1B3A" w14:paraId="36EE7ED5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E83D3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Kovo 6–8 d.                      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42F31" w14:textId="77777777" w:rsidR="009A1B3A" w:rsidRDefault="009A1B3A">
            <w:pPr>
              <w:spacing w:after="120"/>
              <w:jc w:val="center"/>
              <w:rPr>
                <w:b/>
                <w:lang w:val="lt-LT"/>
              </w:rPr>
            </w:pPr>
            <w:r>
              <w:rPr>
                <w:b/>
                <w:lang w:val="lt-LT"/>
              </w:rPr>
              <w:t>Kaziuko mugė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0FBD" w14:textId="77777777" w:rsidR="00246124" w:rsidRDefault="00246124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Milda Ričkutė,</w:t>
            </w:r>
          </w:p>
          <w:p w14:paraId="70EFB48D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Stanislovas Kavaliauskas</w:t>
            </w:r>
          </w:p>
        </w:tc>
      </w:tr>
      <w:tr w:rsidR="00E32D29" w14:paraId="48E61F29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83B9" w14:textId="77777777" w:rsidR="00E32D29" w:rsidRDefault="00E32D29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Kovo 12 d.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41F2" w14:textId="77777777" w:rsidR="00E32D29" w:rsidRDefault="00E32D29">
            <w:pPr>
              <w:spacing w:after="120"/>
              <w:jc w:val="center"/>
              <w:rPr>
                <w:b/>
                <w:lang w:val="lt-LT"/>
              </w:rPr>
            </w:pPr>
            <w:r>
              <w:rPr>
                <w:lang w:val="lt-LT"/>
              </w:rPr>
              <w:t>Seminaras mokytojams, skirtas Pavasario lygiadieniui „Baltų mitologijos deivė Milda“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4D6EE" w14:textId="77777777" w:rsidR="00E32D29" w:rsidRDefault="00E32D29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Vilma Žukauskienė</w:t>
            </w:r>
          </w:p>
        </w:tc>
      </w:tr>
      <w:tr w:rsidR="009A1B3A" w14:paraId="4C72DA81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324C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t>Kovo 17-18 d.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4759D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proofErr w:type="spellStart"/>
            <w:r>
              <w:t>Seminaras</w:t>
            </w:r>
            <w:proofErr w:type="spellEnd"/>
            <w:r>
              <w:t xml:space="preserve"> „</w:t>
            </w:r>
            <w:proofErr w:type="spellStart"/>
            <w:r>
              <w:t>Pavasario</w:t>
            </w:r>
            <w:proofErr w:type="spellEnd"/>
            <w:r>
              <w:t xml:space="preserve"> </w:t>
            </w:r>
            <w:proofErr w:type="spellStart"/>
            <w:r>
              <w:t>švenčių</w:t>
            </w:r>
            <w:proofErr w:type="spellEnd"/>
            <w:r>
              <w:t xml:space="preserve"> </w:t>
            </w:r>
            <w:proofErr w:type="spellStart"/>
            <w:r>
              <w:t>ypatumai</w:t>
            </w:r>
            <w:proofErr w:type="spellEnd"/>
            <w:r>
              <w:t>”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0C001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Marija Liugienė</w:t>
            </w:r>
          </w:p>
        </w:tc>
      </w:tr>
      <w:tr w:rsidR="009A1B3A" w14:paraId="6574817A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5662B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Kovo 20 d.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D819F" w14:textId="77777777" w:rsidR="009A1B3A" w:rsidRDefault="009A1B3A">
            <w:pPr>
              <w:spacing w:after="120"/>
              <w:jc w:val="center"/>
              <w:rPr>
                <w:b/>
                <w:lang w:val="lt-LT"/>
              </w:rPr>
            </w:pPr>
            <w:r>
              <w:rPr>
                <w:b/>
                <w:lang w:val="lt-LT"/>
              </w:rPr>
              <w:t>Pavasario lygiadienis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2904C" w14:textId="77777777" w:rsidR="00E32D29" w:rsidRDefault="003B751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Justina Mileškaitė,</w:t>
            </w:r>
          </w:p>
          <w:p w14:paraId="40E67DCA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Vilma Žukauskienė</w:t>
            </w:r>
          </w:p>
        </w:tc>
      </w:tr>
      <w:tr w:rsidR="009A1B3A" w14:paraId="7E5ABD06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1005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Kovo  23, 25, 27 d.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B5C79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Praktiniai seminarai „Margučių raštai“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73A77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Marija Liugienė</w:t>
            </w:r>
          </w:p>
        </w:tc>
      </w:tr>
      <w:tr w:rsidR="009A1B3A" w14:paraId="243A367B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27F32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lastRenderedPageBreak/>
              <w:t xml:space="preserve">Kovo 26 d. </w:t>
            </w:r>
            <w:r>
              <w:rPr>
                <w:lang w:val="lt-LT"/>
              </w:rPr>
              <w:tab/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69049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ETNO Ketvirtadienis.</w:t>
            </w:r>
            <w:r>
              <w:rPr>
                <w:b/>
                <w:lang w:val="lt-LT"/>
              </w:rPr>
              <w:t xml:space="preserve"> </w:t>
            </w:r>
            <w:r>
              <w:rPr>
                <w:lang w:val="lt-LT"/>
              </w:rPr>
              <w:t>Tradicinis kiaušinių marginimas vašku</w:t>
            </w:r>
            <w:r w:rsidR="00246124">
              <w:rPr>
                <w:lang w:val="lt-LT"/>
              </w:rPr>
              <w:t xml:space="preserve"> ir Velykinių dainų dainavimas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A0262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Justė </w:t>
            </w:r>
            <w:proofErr w:type="spellStart"/>
            <w:r>
              <w:rPr>
                <w:lang w:val="lt-LT"/>
              </w:rPr>
              <w:t>Michailinaitė</w:t>
            </w:r>
            <w:proofErr w:type="spellEnd"/>
            <w:r>
              <w:rPr>
                <w:lang w:val="lt-LT"/>
              </w:rPr>
              <w:t>, Justina Mileškaitė</w:t>
            </w:r>
          </w:p>
        </w:tc>
      </w:tr>
      <w:tr w:rsidR="009A1B3A" w14:paraId="68F64A1D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8CE18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Kovo 30–balandžio 3 d.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75E83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Stovykla moksleiviams „Sodo rėda”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A1BB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Marija Liugienė</w:t>
            </w:r>
          </w:p>
        </w:tc>
      </w:tr>
      <w:tr w:rsidR="009A1B3A" w14:paraId="0A183B8B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629CE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Balandžio 6 d.                  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938F" w14:textId="77777777" w:rsidR="009A1B3A" w:rsidRDefault="009A1B3A">
            <w:pPr>
              <w:spacing w:after="120"/>
              <w:jc w:val="center"/>
              <w:rPr>
                <w:b/>
                <w:lang w:val="lt-LT"/>
              </w:rPr>
            </w:pPr>
            <w:r>
              <w:rPr>
                <w:b/>
                <w:lang w:val="lt-LT"/>
              </w:rPr>
              <w:t>Velykų renginys „Dangus margučių raštuose“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FB8FA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Justė </w:t>
            </w:r>
            <w:proofErr w:type="spellStart"/>
            <w:r>
              <w:rPr>
                <w:lang w:val="lt-LT"/>
              </w:rPr>
              <w:t>Michailinaitė</w:t>
            </w:r>
            <w:proofErr w:type="spellEnd"/>
          </w:p>
        </w:tc>
      </w:tr>
      <w:tr w:rsidR="00B94450" w14:paraId="441D91E3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10C7A" w14:textId="77777777" w:rsidR="00B94450" w:rsidRDefault="00B94450" w:rsidP="00DA61C1">
            <w:pPr>
              <w:spacing w:after="120"/>
              <w:jc w:val="center"/>
            </w:pPr>
            <w:proofErr w:type="spellStart"/>
            <w:r>
              <w:t>Balandžio</w:t>
            </w:r>
            <w:proofErr w:type="spellEnd"/>
            <w:r>
              <w:t xml:space="preserve"> 14-16 d.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87B03" w14:textId="77777777" w:rsidR="00B94450" w:rsidRDefault="00B94450" w:rsidP="00DA61C1">
            <w:pPr>
              <w:spacing w:after="120"/>
              <w:jc w:val="center"/>
            </w:pPr>
            <w:proofErr w:type="spellStart"/>
            <w:r>
              <w:t>Viniaus</w:t>
            </w:r>
            <w:proofErr w:type="spellEnd"/>
            <w:r>
              <w:t xml:space="preserve"> folkloro </w:t>
            </w:r>
            <w:proofErr w:type="spellStart"/>
            <w:r>
              <w:t>ansamblių</w:t>
            </w:r>
            <w:proofErr w:type="spellEnd"/>
            <w:r>
              <w:t xml:space="preserve"> </w:t>
            </w:r>
            <w:proofErr w:type="spellStart"/>
            <w:r>
              <w:t>peržiūra</w:t>
            </w:r>
            <w:proofErr w:type="spellEnd"/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40200" w14:textId="77777777" w:rsidR="00B94450" w:rsidRDefault="00B94450" w:rsidP="00DA61C1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Stanislovas Kavaliauskas,</w:t>
            </w:r>
          </w:p>
          <w:p w14:paraId="5E5D80A8" w14:textId="77777777" w:rsidR="00B94450" w:rsidRDefault="00B94450" w:rsidP="00DA61C1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Justina Mileškaitė</w:t>
            </w:r>
          </w:p>
        </w:tc>
      </w:tr>
      <w:tr w:rsidR="009A1B3A" w14:paraId="1F6ECF13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277AC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proofErr w:type="spellStart"/>
            <w:r>
              <w:t>Balandžio</w:t>
            </w:r>
            <w:proofErr w:type="spellEnd"/>
            <w:r>
              <w:t xml:space="preserve"> 17-18 d.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5E2E4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proofErr w:type="spellStart"/>
            <w:r>
              <w:t>Tarptautinė</w:t>
            </w:r>
            <w:proofErr w:type="spellEnd"/>
            <w:r>
              <w:t xml:space="preserve"> </w:t>
            </w:r>
            <w:proofErr w:type="spellStart"/>
            <w:r>
              <w:t>konferencija</w:t>
            </w:r>
            <w:proofErr w:type="spellEnd"/>
            <w:r>
              <w:t xml:space="preserve"> „</w:t>
            </w:r>
            <w:proofErr w:type="spellStart"/>
            <w:r>
              <w:t>Sodų</w:t>
            </w:r>
            <w:proofErr w:type="spellEnd"/>
            <w:r>
              <w:t xml:space="preserve"> </w:t>
            </w:r>
            <w:proofErr w:type="spellStart"/>
            <w:r>
              <w:t>tyrimai</w:t>
            </w:r>
            <w:proofErr w:type="spellEnd"/>
            <w:r>
              <w:t xml:space="preserve"> ir </w:t>
            </w:r>
            <w:proofErr w:type="spellStart"/>
            <w:r>
              <w:t>sklaida</w:t>
            </w:r>
            <w:proofErr w:type="spellEnd"/>
            <w:r>
              <w:t>”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E23C3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Marija Liugienė</w:t>
            </w:r>
          </w:p>
        </w:tc>
      </w:tr>
      <w:tr w:rsidR="009A1B3A" w14:paraId="16EB6A32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E091" w14:textId="77777777" w:rsidR="009A1B3A" w:rsidRDefault="003B2508">
            <w:pPr>
              <w:spacing w:after="120"/>
              <w:jc w:val="center"/>
            </w:pPr>
            <w:proofErr w:type="spellStart"/>
            <w:r>
              <w:t>Balandžio</w:t>
            </w:r>
            <w:proofErr w:type="spellEnd"/>
            <w:r>
              <w:t xml:space="preserve"> </w:t>
            </w:r>
            <w:r w:rsidR="009A1B3A">
              <w:t>19 d.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6249F" w14:textId="77777777" w:rsidR="009A1B3A" w:rsidRDefault="009A1B3A">
            <w:pPr>
              <w:spacing w:after="120"/>
              <w:jc w:val="center"/>
            </w:pPr>
            <w:r>
              <w:t xml:space="preserve">VI Lietuvos vaikų ir </w:t>
            </w:r>
            <w:proofErr w:type="spellStart"/>
            <w:r>
              <w:t>moksleivių</w:t>
            </w:r>
            <w:proofErr w:type="spellEnd"/>
            <w:r>
              <w:t xml:space="preserve"> – </w:t>
            </w:r>
            <w:proofErr w:type="spellStart"/>
            <w:r>
              <w:t>lietuvių</w:t>
            </w:r>
            <w:proofErr w:type="spellEnd"/>
            <w:r>
              <w:t xml:space="preserve"> </w:t>
            </w:r>
            <w:proofErr w:type="spellStart"/>
            <w:r>
              <w:t>liaudies</w:t>
            </w:r>
            <w:proofErr w:type="spellEnd"/>
            <w:r>
              <w:t xml:space="preserve"> </w:t>
            </w:r>
            <w:proofErr w:type="spellStart"/>
            <w:r>
              <w:t>kūrybos</w:t>
            </w:r>
            <w:proofErr w:type="spellEnd"/>
            <w:r>
              <w:t xml:space="preserve"> </w:t>
            </w:r>
            <w:proofErr w:type="spellStart"/>
            <w:r>
              <w:t>atlikėjų</w:t>
            </w:r>
            <w:proofErr w:type="spellEnd"/>
            <w:r>
              <w:t xml:space="preserve"> – </w:t>
            </w:r>
            <w:proofErr w:type="spellStart"/>
            <w:proofErr w:type="gramStart"/>
            <w:r>
              <w:t>konkursas</w:t>
            </w:r>
            <w:proofErr w:type="spellEnd"/>
            <w:r>
              <w:t xml:space="preserve">  </w:t>
            </w:r>
            <w:r>
              <w:rPr>
                <w:b/>
                <w:i/>
              </w:rPr>
              <w:t>„</w:t>
            </w:r>
            <w:proofErr w:type="spellStart"/>
            <w:proofErr w:type="gramEnd"/>
            <w:r>
              <w:t>Tramtatulis</w:t>
            </w:r>
            <w:proofErr w:type="spellEnd"/>
            <w:r>
              <w:t xml:space="preserve"> 2015”</w:t>
            </w:r>
            <w:r>
              <w:rPr>
                <w:b/>
                <w:i/>
              </w:rPr>
              <w:t>,</w:t>
            </w:r>
            <w:r>
              <w:t xml:space="preserve"> </w:t>
            </w:r>
            <w:proofErr w:type="spellStart"/>
            <w:r>
              <w:t>respublikiinis</w:t>
            </w:r>
            <w:proofErr w:type="spellEnd"/>
            <w:r>
              <w:t xml:space="preserve"> turas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7AAAC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Loreta Stoliarovienė</w:t>
            </w:r>
          </w:p>
        </w:tc>
      </w:tr>
      <w:tr w:rsidR="009A1B3A" w14:paraId="0AD66106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AE3E" w14:textId="77777777" w:rsidR="009A1B3A" w:rsidRDefault="009A1B3A">
            <w:pPr>
              <w:spacing w:after="120"/>
              <w:jc w:val="center"/>
            </w:pPr>
            <w:r>
              <w:rPr>
                <w:lang w:val="lt-LT"/>
              </w:rPr>
              <w:t>Balandžio 22 d.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7590" w14:textId="77777777" w:rsidR="009A1B3A" w:rsidRDefault="009A1B3A">
            <w:pPr>
              <w:spacing w:after="120"/>
              <w:jc w:val="center"/>
            </w:pPr>
            <w:proofErr w:type="spellStart"/>
            <w:r>
              <w:t>Tautosakos</w:t>
            </w:r>
            <w:proofErr w:type="spellEnd"/>
            <w:r>
              <w:t xml:space="preserve"> </w:t>
            </w:r>
            <w:proofErr w:type="spellStart"/>
            <w:r>
              <w:t>rinktinės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gramStart"/>
            <w:r>
              <w:t>CD  “</w:t>
            </w:r>
            <w:proofErr w:type="spellStart"/>
            <w:proofErr w:type="gramEnd"/>
            <w:r>
              <w:t>Pamuotelė</w:t>
            </w:r>
            <w:proofErr w:type="spellEnd"/>
            <w:r>
              <w:t xml:space="preserve"> </w:t>
            </w:r>
            <w:proofErr w:type="spellStart"/>
            <w:r>
              <w:t>raganelė</w:t>
            </w:r>
            <w:proofErr w:type="spellEnd"/>
            <w:r>
              <w:t xml:space="preserve">” </w:t>
            </w:r>
            <w:proofErr w:type="spellStart"/>
            <w:r>
              <w:t>pristatymas</w:t>
            </w:r>
            <w:proofErr w:type="spellEnd"/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E482" w14:textId="77777777" w:rsidR="009A1B3A" w:rsidRDefault="000B3D59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Kristina Aponavičiutė</w:t>
            </w:r>
            <w:r w:rsidR="009A1B3A">
              <w:rPr>
                <w:lang w:val="lt-LT"/>
              </w:rPr>
              <w:t>,</w:t>
            </w:r>
          </w:p>
          <w:p w14:paraId="7EE74F33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</w:p>
        </w:tc>
      </w:tr>
      <w:tr w:rsidR="009A1B3A" w14:paraId="4CB2CD53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4E2A4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Balandžio 23 d.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A803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ETNO spaudas – audinio dekoravimas akrilu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54D4A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Justė </w:t>
            </w:r>
            <w:proofErr w:type="spellStart"/>
            <w:r>
              <w:rPr>
                <w:lang w:val="lt-LT"/>
              </w:rPr>
              <w:t>Michailinaitė</w:t>
            </w:r>
            <w:proofErr w:type="spellEnd"/>
          </w:p>
        </w:tc>
      </w:tr>
      <w:tr w:rsidR="00E1300A" w14:paraId="55EFCBE3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BC0E6" w14:textId="77777777" w:rsidR="00E1300A" w:rsidRDefault="00E1300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Balandžio 24 d.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3DF91" w14:textId="77777777" w:rsidR="00E1300A" w:rsidRDefault="00E1300A" w:rsidP="00E1300A">
            <w:pPr>
              <w:autoSpaceDE/>
              <w:autoSpaceDN/>
              <w:ind w:left="100"/>
              <w:rPr>
                <w:lang w:val="lt-LT"/>
              </w:rPr>
            </w:pPr>
            <w:r>
              <w:t xml:space="preserve">Audio </w:t>
            </w:r>
            <w:proofErr w:type="spellStart"/>
            <w:r>
              <w:t>knyga</w:t>
            </w:r>
            <w:proofErr w:type="spellEnd"/>
            <w:r w:rsidRPr="00BA2472">
              <w:t xml:space="preserve"> „</w:t>
            </w:r>
            <w:proofErr w:type="spellStart"/>
            <w:r w:rsidRPr="00BA2472">
              <w:t>Tautos</w:t>
            </w:r>
            <w:proofErr w:type="spellEnd"/>
            <w:r w:rsidRPr="00BA2472">
              <w:t xml:space="preserve"> </w:t>
            </w:r>
            <w:proofErr w:type="spellStart"/>
            <w:proofErr w:type="gramStart"/>
            <w:r w:rsidRPr="00BA2472">
              <w:t>metai</w:t>
            </w:r>
            <w:proofErr w:type="spellEnd"/>
            <w:r w:rsidRPr="00BA2472">
              <w:t>“</w:t>
            </w:r>
            <w:r>
              <w:rPr>
                <w:lang w:val="lt-LT"/>
              </w:rPr>
              <w:t xml:space="preserve"> </w:t>
            </w:r>
            <w:proofErr w:type="spellStart"/>
            <w:r>
              <w:t>pristatymas</w:t>
            </w:r>
            <w:proofErr w:type="spellEnd"/>
            <w:proofErr w:type="gramEnd"/>
            <w:r>
              <w:t xml:space="preserve"> Lietuvos </w:t>
            </w:r>
            <w:proofErr w:type="spellStart"/>
            <w:r>
              <w:t>aklųjų</w:t>
            </w:r>
            <w:proofErr w:type="spellEnd"/>
            <w:r>
              <w:t xml:space="preserve"> </w:t>
            </w:r>
            <w:proofErr w:type="spellStart"/>
            <w:r>
              <w:t>bibliotekoje</w:t>
            </w:r>
            <w:proofErr w:type="spellEnd"/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4975F" w14:textId="77777777" w:rsidR="00E1300A" w:rsidRDefault="00E1300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Justė </w:t>
            </w:r>
            <w:proofErr w:type="spellStart"/>
            <w:r>
              <w:rPr>
                <w:lang w:val="lt-LT"/>
              </w:rPr>
              <w:t>Michailinaitė</w:t>
            </w:r>
            <w:proofErr w:type="spellEnd"/>
          </w:p>
        </w:tc>
      </w:tr>
      <w:tr w:rsidR="009A1B3A" w14:paraId="2971CA8D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9C07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Gegužės 9-10 d.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7AD34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Vilniaus miesto vaikų/jaunimo folkloro ansamblių stovykla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C9D0D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Loreta Stoliarovienė</w:t>
            </w:r>
          </w:p>
        </w:tc>
      </w:tr>
      <w:tr w:rsidR="009A1B3A" w14:paraId="6ED4EE04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43A00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Gegužės 14 d.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1BD02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ETNO Ketvirtadienis.</w:t>
            </w:r>
            <w:r>
              <w:rPr>
                <w:b/>
                <w:lang w:val="lt-LT"/>
              </w:rPr>
              <w:t xml:space="preserve"> </w:t>
            </w:r>
            <w:r>
              <w:rPr>
                <w:lang w:val="lt-LT"/>
              </w:rPr>
              <w:t>Meilės deivės Mildos diena. Romansų vakaras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CD99A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Justina Mileškaitė</w:t>
            </w:r>
          </w:p>
        </w:tc>
      </w:tr>
      <w:tr w:rsidR="009A1B3A" w14:paraId="450D6C32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0011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rStyle w:val="tekstas"/>
                <w:lang w:val="lt-LT"/>
              </w:rPr>
              <w:t>Gegužės 28–31 d.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B8CAE" w14:textId="77777777" w:rsidR="009A1B3A" w:rsidRDefault="009A1B3A">
            <w:pPr>
              <w:spacing w:after="120"/>
              <w:jc w:val="center"/>
              <w:rPr>
                <w:b/>
                <w:lang w:val="lt-LT"/>
              </w:rPr>
            </w:pPr>
            <w:r>
              <w:rPr>
                <w:rStyle w:val="tekstas"/>
                <w:b/>
                <w:lang w:val="lt-LT"/>
              </w:rPr>
              <w:t xml:space="preserve">Tarptautinis folkloro festivalis </w:t>
            </w:r>
            <w:r>
              <w:rPr>
                <w:rStyle w:val="tekstasbold"/>
                <w:b/>
                <w:lang w:val="lt-LT"/>
              </w:rPr>
              <w:t xml:space="preserve">„Skamba </w:t>
            </w:r>
            <w:proofErr w:type="spellStart"/>
            <w:r>
              <w:rPr>
                <w:rStyle w:val="tekstasbold"/>
                <w:b/>
                <w:lang w:val="lt-LT"/>
              </w:rPr>
              <w:t>skamba</w:t>
            </w:r>
            <w:proofErr w:type="spellEnd"/>
            <w:r>
              <w:rPr>
                <w:rStyle w:val="tekstasbold"/>
                <w:b/>
                <w:lang w:val="lt-LT"/>
              </w:rPr>
              <w:t xml:space="preserve"> kankliai“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0B678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Milda Ričkutė,</w:t>
            </w:r>
          </w:p>
          <w:p w14:paraId="2AD4E978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Stanislovas Kavaliauskas</w:t>
            </w:r>
          </w:p>
        </w:tc>
      </w:tr>
      <w:tr w:rsidR="009A1B3A" w14:paraId="6E981435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C9E92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Gegužės 31 d.                     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C09CD" w14:textId="77777777" w:rsidR="009A1B3A" w:rsidRDefault="009A1B3A">
            <w:pPr>
              <w:spacing w:after="120"/>
              <w:jc w:val="center"/>
              <w:rPr>
                <w:b/>
                <w:lang w:val="lt-LT"/>
              </w:rPr>
            </w:pPr>
            <w:r>
              <w:rPr>
                <w:b/>
                <w:lang w:val="lt-LT"/>
              </w:rPr>
              <w:t>Vaikų ir jaunimo folkloro šventė „Saulytė“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0D13E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Loreta Stoliarovienė</w:t>
            </w:r>
          </w:p>
        </w:tc>
      </w:tr>
      <w:tr w:rsidR="00E1300A" w14:paraId="164842A0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C298B" w14:textId="77777777" w:rsidR="00E1300A" w:rsidRDefault="00E1300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Birželio 5 d.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8FBE" w14:textId="77777777" w:rsidR="00E1300A" w:rsidRDefault="00E1300A" w:rsidP="00E1300A">
            <w:pPr>
              <w:autoSpaceDE/>
              <w:autoSpaceDN/>
              <w:ind w:left="-20"/>
              <w:rPr>
                <w:lang w:val="lt-LT"/>
              </w:rPr>
            </w:pPr>
            <w:proofErr w:type="spellStart"/>
            <w:r>
              <w:t>Leidinio</w:t>
            </w:r>
            <w:proofErr w:type="spellEnd"/>
            <w:r>
              <w:t xml:space="preserve"> “ETNO Vilni</w:t>
            </w:r>
            <w:r w:rsidRPr="00BA2472">
              <w:t>us</w:t>
            </w:r>
            <w:r>
              <w:t>”</w:t>
            </w:r>
            <w:r w:rsidRPr="00BA2472">
              <w:t xml:space="preserve"> </w:t>
            </w:r>
            <w:proofErr w:type="spellStart"/>
            <w:r>
              <w:t>pristatymas</w:t>
            </w:r>
            <w:proofErr w:type="spellEnd"/>
            <w:r>
              <w:t xml:space="preserve"> Vilniaus </w:t>
            </w:r>
            <w:proofErr w:type="spellStart"/>
            <w:r>
              <w:t>turizmo</w:t>
            </w:r>
            <w:proofErr w:type="spellEnd"/>
            <w:r>
              <w:t xml:space="preserve"> </w:t>
            </w:r>
            <w:proofErr w:type="spellStart"/>
            <w:r>
              <w:t>informacijos</w:t>
            </w:r>
            <w:proofErr w:type="spellEnd"/>
            <w:r>
              <w:t xml:space="preserve"> </w:t>
            </w:r>
            <w:proofErr w:type="spellStart"/>
            <w:r>
              <w:t>skyriuje</w:t>
            </w:r>
            <w:proofErr w:type="spellEnd"/>
          </w:p>
          <w:p w14:paraId="75B1221E" w14:textId="77777777" w:rsidR="00E1300A" w:rsidRDefault="00E1300A">
            <w:pPr>
              <w:spacing w:after="120"/>
              <w:jc w:val="center"/>
              <w:rPr>
                <w:b/>
                <w:lang w:val="lt-LT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6DEA6" w14:textId="77777777" w:rsidR="00E1300A" w:rsidRDefault="00E1300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Justė </w:t>
            </w:r>
            <w:proofErr w:type="spellStart"/>
            <w:r>
              <w:rPr>
                <w:lang w:val="lt-LT"/>
              </w:rPr>
              <w:t>Michailinaitė</w:t>
            </w:r>
            <w:proofErr w:type="spellEnd"/>
          </w:p>
        </w:tc>
      </w:tr>
      <w:tr w:rsidR="009A1B3A" w14:paraId="4BB11877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0B011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Birželio 18 d.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F6200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ETNO Ketvirtadienis.</w:t>
            </w:r>
            <w:r>
              <w:rPr>
                <w:b/>
                <w:lang w:val="lt-LT"/>
              </w:rPr>
              <w:t xml:space="preserve"> </w:t>
            </w:r>
            <w:r>
              <w:rPr>
                <w:lang w:val="lt-LT"/>
              </w:rPr>
              <w:t>Juostų vijimas.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F9482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Justė </w:t>
            </w:r>
            <w:proofErr w:type="spellStart"/>
            <w:r>
              <w:rPr>
                <w:lang w:val="lt-LT"/>
              </w:rPr>
              <w:t>Michailinaitė</w:t>
            </w:r>
            <w:proofErr w:type="spellEnd"/>
            <w:r>
              <w:rPr>
                <w:lang w:val="lt-LT"/>
              </w:rPr>
              <w:t>, Justina Mileškaitė</w:t>
            </w:r>
          </w:p>
        </w:tc>
      </w:tr>
      <w:tr w:rsidR="009A1B3A" w14:paraId="16148E7F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473E1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Birželio 20 d.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E7919" w14:textId="77777777" w:rsidR="009A1B3A" w:rsidRDefault="009A1B3A">
            <w:pPr>
              <w:spacing w:after="120"/>
              <w:jc w:val="center"/>
              <w:rPr>
                <w:b/>
                <w:lang w:val="lt-LT"/>
              </w:rPr>
            </w:pPr>
            <w:r>
              <w:rPr>
                <w:b/>
                <w:lang w:val="lt-LT"/>
              </w:rPr>
              <w:t>Žolynų turgus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87F50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Loreta Stoliarovienė, </w:t>
            </w:r>
          </w:p>
          <w:p w14:paraId="3A98E1A0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Vilma Žukauskienė</w:t>
            </w:r>
          </w:p>
        </w:tc>
      </w:tr>
      <w:tr w:rsidR="00E32D29" w14:paraId="5516462C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B49AC" w14:textId="77777777" w:rsidR="00E32D29" w:rsidRDefault="00E32D29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lastRenderedPageBreak/>
              <w:t>Rugsėjo 15 d.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6136B" w14:textId="77777777" w:rsidR="00E32D29" w:rsidRDefault="00E32D29">
            <w:pPr>
              <w:spacing w:after="120"/>
              <w:jc w:val="center"/>
              <w:rPr>
                <w:b/>
                <w:lang w:val="lt-LT"/>
              </w:rPr>
            </w:pPr>
            <w:r>
              <w:rPr>
                <w:lang w:val="lt-LT"/>
              </w:rPr>
              <w:t xml:space="preserve">Seminaras mokytojams, skirtas Rudens lygiadieniui </w:t>
            </w:r>
            <w:r w:rsidR="008A4B44">
              <w:rPr>
                <w:lang w:val="lt-LT"/>
              </w:rPr>
              <w:t>„Baltų mitologijos deivė Medeina</w:t>
            </w:r>
            <w:r>
              <w:rPr>
                <w:lang w:val="lt-LT"/>
              </w:rPr>
              <w:t>“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B1BB" w14:textId="77777777" w:rsidR="00E32D29" w:rsidRDefault="00E32D29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Vilma Žukauskienė</w:t>
            </w:r>
          </w:p>
        </w:tc>
      </w:tr>
    </w:tbl>
    <w:p w14:paraId="528EEDE9" w14:textId="77777777" w:rsidR="009A1B3A" w:rsidRDefault="009A1B3A" w:rsidP="009A1B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60"/>
        <w:gridCol w:w="4678"/>
        <w:gridCol w:w="2517"/>
      </w:tblGrid>
      <w:tr w:rsidR="009A1B3A" w14:paraId="178341C2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DB03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Rugsėjo 17 d.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3FD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ETNO Ketvirtadienis.</w:t>
            </w:r>
            <w:r>
              <w:rPr>
                <w:b/>
                <w:lang w:val="lt-LT"/>
              </w:rPr>
              <w:t xml:space="preserve"> </w:t>
            </w:r>
            <w:r>
              <w:rPr>
                <w:lang w:val="lt-LT"/>
              </w:rPr>
              <w:t>Liaudiškų instrumentų gamyba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858D7" w14:textId="77777777" w:rsidR="008A4B44" w:rsidRDefault="008A4B44">
            <w:pPr>
              <w:spacing w:after="120"/>
              <w:jc w:val="center"/>
              <w:rPr>
                <w:lang w:val="lt-LT"/>
              </w:rPr>
            </w:pPr>
            <w:smartTag w:uri="urn:schemas-microsoft-com:office:smarttags" w:element="PersonName">
              <w:r>
                <w:rPr>
                  <w:lang w:val="lt-LT"/>
                </w:rPr>
                <w:t>Sandra</w:t>
              </w:r>
            </w:smartTag>
            <w:r>
              <w:rPr>
                <w:lang w:val="lt-LT"/>
              </w:rPr>
              <w:t xml:space="preserve"> Bakanovaitė,</w:t>
            </w:r>
          </w:p>
          <w:p w14:paraId="0D051856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Justina Mileškaitė</w:t>
            </w:r>
          </w:p>
        </w:tc>
      </w:tr>
      <w:tr w:rsidR="009A1B3A" w14:paraId="1F821015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E70E4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Rugsėjo 18 d.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DA443" w14:textId="77777777" w:rsidR="009A1B3A" w:rsidRDefault="009A1B3A">
            <w:pPr>
              <w:spacing w:after="120"/>
              <w:jc w:val="center"/>
              <w:rPr>
                <w:b/>
                <w:lang w:val="lt-LT"/>
              </w:rPr>
            </w:pPr>
            <w:r>
              <w:rPr>
                <w:b/>
                <w:lang w:val="lt-LT"/>
              </w:rPr>
              <w:t>Rudens lygiadienis</w:t>
            </w:r>
            <w:r w:rsidR="008A4B44">
              <w:rPr>
                <w:b/>
                <w:lang w:val="lt-LT"/>
              </w:rPr>
              <w:t xml:space="preserve"> „Medeina </w:t>
            </w:r>
            <w:proofErr w:type="spellStart"/>
            <w:r w:rsidR="008A4B44">
              <w:rPr>
                <w:b/>
                <w:lang w:val="lt-LT"/>
              </w:rPr>
              <w:t>lakštaite</w:t>
            </w:r>
            <w:proofErr w:type="spellEnd"/>
            <w:r w:rsidR="008A4B44">
              <w:rPr>
                <w:b/>
                <w:lang w:val="lt-LT"/>
              </w:rPr>
              <w:t xml:space="preserve">, </w:t>
            </w:r>
            <w:proofErr w:type="spellStart"/>
            <w:r w:rsidR="008A4B44">
              <w:rPr>
                <w:b/>
                <w:lang w:val="lt-LT"/>
              </w:rPr>
              <w:t>Žvėrūna</w:t>
            </w:r>
            <w:proofErr w:type="spellEnd"/>
            <w:r w:rsidR="008A4B44">
              <w:rPr>
                <w:b/>
                <w:lang w:val="lt-LT"/>
              </w:rPr>
              <w:t xml:space="preserve"> dievaite“ 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3521E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Vilma Žukauskienė</w:t>
            </w:r>
          </w:p>
        </w:tc>
      </w:tr>
      <w:tr w:rsidR="009A1B3A" w14:paraId="313B3B1F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BE88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Rugsėjo 24 d.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D5D7F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Knygos „Nuo pintinės iki rankinės” pristatymas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8ECD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Marija Liugienė</w:t>
            </w:r>
          </w:p>
        </w:tc>
      </w:tr>
      <w:tr w:rsidR="009A1B3A" w14:paraId="49C7B8A2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E4A9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Spalio 6-7 d. </w:t>
            </w:r>
            <w:r>
              <w:rPr>
                <w:lang w:val="lt-LT"/>
              </w:rPr>
              <w:tab/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BFD69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Seminaras „Rudens šventės kalendoriniame cikle”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59310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Marija Liugienė</w:t>
            </w:r>
          </w:p>
        </w:tc>
      </w:tr>
      <w:tr w:rsidR="009A1B3A" w14:paraId="3AD6C6CD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30761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Spalio 15 d. </w:t>
            </w:r>
            <w:r>
              <w:rPr>
                <w:lang w:val="lt-LT"/>
              </w:rPr>
              <w:tab/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ED6A0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DVD „</w:t>
            </w:r>
            <w:proofErr w:type="spellStart"/>
            <w:r>
              <w:rPr>
                <w:lang w:val="lt-LT"/>
              </w:rPr>
              <w:t>Da</w:t>
            </w:r>
            <w:r>
              <w:t>ngaus</w:t>
            </w:r>
            <w:proofErr w:type="spellEnd"/>
            <w:r>
              <w:t xml:space="preserve"> </w:t>
            </w:r>
            <w:proofErr w:type="spellStart"/>
            <w:r>
              <w:t>sodai</w:t>
            </w:r>
            <w:proofErr w:type="spellEnd"/>
            <w:r>
              <w:t xml:space="preserve">” </w:t>
            </w:r>
            <w:proofErr w:type="spellStart"/>
            <w:r>
              <w:t>pristatymas</w:t>
            </w:r>
            <w:proofErr w:type="spellEnd"/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C8F6A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Marija Liugienė</w:t>
            </w:r>
          </w:p>
        </w:tc>
      </w:tr>
      <w:tr w:rsidR="009A1B3A" w14:paraId="146D97EE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57286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proofErr w:type="spellStart"/>
            <w:r>
              <w:t>Spalio</w:t>
            </w:r>
            <w:proofErr w:type="spellEnd"/>
            <w:r>
              <w:t xml:space="preserve"> 15, 22 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76687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proofErr w:type="spellStart"/>
            <w:r>
              <w:t>Praktiniai</w:t>
            </w:r>
            <w:proofErr w:type="spellEnd"/>
            <w:r>
              <w:t xml:space="preserve"> </w:t>
            </w:r>
            <w:proofErr w:type="spellStart"/>
            <w:r>
              <w:t>seminarai</w:t>
            </w:r>
            <w:proofErr w:type="spellEnd"/>
            <w:r>
              <w:t xml:space="preserve"> „</w:t>
            </w:r>
            <w:proofErr w:type="spellStart"/>
            <w:r>
              <w:t>Lietuviški</w:t>
            </w:r>
            <w:proofErr w:type="spellEnd"/>
            <w:r>
              <w:t xml:space="preserve"> </w:t>
            </w:r>
            <w:proofErr w:type="spellStart"/>
            <w:r>
              <w:t>šiaudiniai</w:t>
            </w:r>
            <w:proofErr w:type="spellEnd"/>
            <w:r>
              <w:t xml:space="preserve"> </w:t>
            </w:r>
            <w:proofErr w:type="spellStart"/>
            <w:r>
              <w:t>sodai</w:t>
            </w:r>
            <w:proofErr w:type="spellEnd"/>
            <w:r>
              <w:t>”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53FCD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Marija Liugienė</w:t>
            </w:r>
          </w:p>
        </w:tc>
      </w:tr>
      <w:tr w:rsidR="009A1B3A" w14:paraId="6465E636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A540F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Spalio 22d.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7B20B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ETNO Ketvirtadienis. Žvakių liejimas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62DBC" w14:textId="77777777" w:rsidR="008A4B44" w:rsidRDefault="008A4B44">
            <w:pPr>
              <w:spacing w:after="120"/>
              <w:jc w:val="center"/>
              <w:rPr>
                <w:lang w:val="lt-LT"/>
              </w:rPr>
            </w:pPr>
            <w:smartTag w:uri="urn:schemas-microsoft-com:office:smarttags" w:element="PersonName">
              <w:r>
                <w:rPr>
                  <w:lang w:val="lt-LT"/>
                </w:rPr>
                <w:t>Sandra</w:t>
              </w:r>
            </w:smartTag>
            <w:r>
              <w:rPr>
                <w:lang w:val="lt-LT"/>
              </w:rPr>
              <w:t xml:space="preserve"> Bakanovaitė,</w:t>
            </w:r>
          </w:p>
          <w:p w14:paraId="237541B1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Justina Mileškaitė</w:t>
            </w:r>
          </w:p>
        </w:tc>
      </w:tr>
      <w:tr w:rsidR="009A1B3A" w14:paraId="5DE9C5F6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8753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Spalio 23 d.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4F99" w14:textId="77777777" w:rsidR="009A1B3A" w:rsidRDefault="009A1B3A">
            <w:pPr>
              <w:spacing w:after="120"/>
              <w:jc w:val="center"/>
              <w:rPr>
                <w:b/>
                <w:lang w:val="lt-LT"/>
              </w:rPr>
            </w:pPr>
            <w:r>
              <w:rPr>
                <w:b/>
                <w:lang w:val="lt-LT"/>
              </w:rPr>
              <w:t>Vėlinių akcija „Žvakutė ant užmiršto kapo“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36F41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Vilma Žukauskienė</w:t>
            </w:r>
            <w:r w:rsidR="00C27CA0">
              <w:rPr>
                <w:lang w:val="lt-LT"/>
              </w:rPr>
              <w:t>,</w:t>
            </w:r>
          </w:p>
          <w:p w14:paraId="4AB0062D" w14:textId="77777777" w:rsidR="00C27CA0" w:rsidRDefault="00C27CA0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Daumantas Daugirdas</w:t>
            </w:r>
          </w:p>
        </w:tc>
      </w:tr>
      <w:tr w:rsidR="009A1B3A" w14:paraId="644DBA81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C517F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Spalio 29 d.                        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F5AE4" w14:textId="77777777" w:rsidR="009A1B3A" w:rsidRDefault="009A1B3A">
            <w:pPr>
              <w:jc w:val="center"/>
              <w:rPr>
                <w:b/>
                <w:lang w:val="lt-LT"/>
              </w:rPr>
            </w:pPr>
            <w:r>
              <w:rPr>
                <w:b/>
                <w:lang w:val="lt-LT"/>
              </w:rPr>
              <w:t>Giesmių valanda „Ir amžinoji šviesa jiems tešviečia“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AA14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Marija Liugienė,</w:t>
            </w:r>
          </w:p>
          <w:p w14:paraId="250FA586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Stanislovas Kavaliauskas</w:t>
            </w:r>
          </w:p>
        </w:tc>
      </w:tr>
      <w:tr w:rsidR="009A1B3A" w14:paraId="3996B4FF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8C2E1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Lapkričio </w:t>
            </w:r>
            <w:r>
              <w:rPr>
                <w:bCs/>
                <w:lang w:val="lt-LT"/>
              </w:rPr>
              <w:t>4, 11 d.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8E750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bCs/>
                <w:lang w:val="lt-LT"/>
              </w:rPr>
              <w:t>Praktiniai seminarai „Lietuviški šiaudiniai sodai“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EBD08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Marija Liugienė</w:t>
            </w:r>
          </w:p>
        </w:tc>
      </w:tr>
      <w:tr w:rsidR="000B3D59" w14:paraId="04961EF2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A735A" w14:textId="77777777" w:rsidR="000B3D59" w:rsidRDefault="000B3D59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Lapkričio 20-21 d.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81FEE" w14:textId="77777777" w:rsidR="000B3D59" w:rsidRDefault="000B3D59">
            <w:pPr>
              <w:spacing w:after="120"/>
              <w:jc w:val="center"/>
              <w:rPr>
                <w:bCs/>
                <w:lang w:val="lt-LT"/>
              </w:rPr>
            </w:pPr>
            <w:r>
              <w:rPr>
                <w:lang w:val="lt-LT"/>
              </w:rPr>
              <w:t>Seminarų ciklas „Vilnius vilniečiams“ (temos, liečiančios miesto istoriją, architektūrą, tautosaką, etninę kultūrą, garsius vilniečius, muziejus ir kt.)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DDE4D" w14:textId="77777777" w:rsidR="000B3D59" w:rsidRDefault="000B3D59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Loreta Stoliarovienė</w:t>
            </w:r>
          </w:p>
        </w:tc>
      </w:tr>
      <w:tr w:rsidR="009A1B3A" w14:paraId="2BF23F92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DDDC5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Lapkričio 26 d.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765B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ETNO Ketvirtadienis.</w:t>
            </w:r>
            <w:r>
              <w:rPr>
                <w:b/>
                <w:lang w:val="lt-LT"/>
              </w:rPr>
              <w:t xml:space="preserve"> </w:t>
            </w:r>
            <w:r>
              <w:rPr>
                <w:lang w:val="lt-LT"/>
              </w:rPr>
              <w:t>Advento žibintų dirbtuvės</w:t>
            </w:r>
            <w:r w:rsidR="008209DD">
              <w:rPr>
                <w:lang w:val="lt-LT"/>
              </w:rPr>
              <w:t xml:space="preserve"> ir Advento laikotarpio dainos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645D8" w14:textId="77777777" w:rsidR="009A1B3A" w:rsidRDefault="008A4B44">
            <w:pPr>
              <w:spacing w:after="120"/>
              <w:jc w:val="center"/>
              <w:rPr>
                <w:lang w:val="lt-LT"/>
              </w:rPr>
            </w:pPr>
            <w:smartTag w:uri="urn:schemas-microsoft-com:office:smarttags" w:element="PersonName">
              <w:r>
                <w:rPr>
                  <w:lang w:val="lt-LT"/>
                </w:rPr>
                <w:t>Sandra</w:t>
              </w:r>
            </w:smartTag>
            <w:r>
              <w:rPr>
                <w:lang w:val="lt-LT"/>
              </w:rPr>
              <w:t xml:space="preserve"> Bakanov</w:t>
            </w:r>
            <w:r w:rsidR="009A1B3A">
              <w:rPr>
                <w:lang w:val="lt-LT"/>
              </w:rPr>
              <w:t>aitė, Justina Mileškaitė</w:t>
            </w:r>
          </w:p>
        </w:tc>
      </w:tr>
      <w:tr w:rsidR="009A1B3A" w14:paraId="58539360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D7E30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Lapkričio 27 d.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EA91D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Pasakų CD „Oželis vaduotojas” ir „Gražus velnias” pristatymas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AA7C8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Marija Liugienė</w:t>
            </w:r>
          </w:p>
        </w:tc>
      </w:tr>
      <w:tr w:rsidR="009A1B3A" w14:paraId="3E1DD455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9D1F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Gruodžio 1–2 d.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D8089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Seminaras „Žiemos švenčių apeigynas“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CC2D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Marija Liugienė</w:t>
            </w:r>
          </w:p>
        </w:tc>
      </w:tr>
      <w:tr w:rsidR="009A1B3A" w14:paraId="039CA330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78FA2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lastRenderedPageBreak/>
              <w:t>Gruodžio 2</w:t>
            </w:r>
            <w:r>
              <w:rPr>
                <w:bCs/>
                <w:lang w:val="lt-LT"/>
              </w:rPr>
              <w:t>, 9, 16 d.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DE9A8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Praktiniai seminarai „</w:t>
            </w:r>
            <w:r>
              <w:rPr>
                <w:bCs/>
                <w:lang w:val="lt-LT"/>
              </w:rPr>
              <w:t>Šiaudo papuošalai eglutei“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9A787" w14:textId="77777777" w:rsidR="009A1B3A" w:rsidRDefault="009A1B3A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Marija Liugienė</w:t>
            </w:r>
          </w:p>
        </w:tc>
      </w:tr>
      <w:tr w:rsidR="008209DD" w14:paraId="4F0457EF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D244F" w14:textId="77777777" w:rsidR="008209DD" w:rsidRDefault="008209DD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Gruodžio 4 d.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6A331" w14:textId="77777777" w:rsidR="008209DD" w:rsidRDefault="008209DD">
            <w:pPr>
              <w:spacing w:after="120"/>
              <w:jc w:val="center"/>
              <w:rPr>
                <w:b/>
                <w:lang w:val="lt-LT"/>
              </w:rPr>
            </w:pPr>
            <w:r>
              <w:rPr>
                <w:b/>
                <w:lang w:val="lt-LT"/>
              </w:rPr>
              <w:t>Vilniaus miesto moksleivių Advento ir Kalėdų laikotarpio tautosakos bei tautodailės konkursas „Leliumoj“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F8D5B" w14:textId="77777777" w:rsidR="008209DD" w:rsidRDefault="008209DD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Loreta Stoliarovienė,</w:t>
            </w:r>
          </w:p>
          <w:p w14:paraId="571EADF4" w14:textId="77777777" w:rsidR="008209DD" w:rsidRDefault="008209DD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Vilma Žukauskienė</w:t>
            </w:r>
          </w:p>
        </w:tc>
      </w:tr>
      <w:tr w:rsidR="008209DD" w14:paraId="20614E98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540C" w14:textId="77777777" w:rsidR="008209DD" w:rsidRDefault="008209DD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Gruodžio 13 d.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B4399" w14:textId="77777777" w:rsidR="008209DD" w:rsidRDefault="008209DD">
            <w:pPr>
              <w:spacing w:after="120"/>
              <w:jc w:val="center"/>
              <w:rPr>
                <w:b/>
                <w:lang w:val="lt-LT"/>
              </w:rPr>
            </w:pPr>
            <w:r>
              <w:rPr>
                <w:b/>
                <w:lang w:val="lt-LT"/>
              </w:rPr>
              <w:t>Advento koncertas „Vidury lauko grūšelė“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D2C83" w14:textId="77777777" w:rsidR="008209DD" w:rsidRDefault="008209DD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Marija Liugienė</w:t>
            </w:r>
          </w:p>
        </w:tc>
      </w:tr>
      <w:tr w:rsidR="008209DD" w14:paraId="1F499167" w14:textId="77777777" w:rsidTr="009A1B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0EF1D" w14:textId="77777777" w:rsidR="008209DD" w:rsidRDefault="008209DD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Gruodžio 17 d.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219D5" w14:textId="77777777" w:rsidR="008209DD" w:rsidRDefault="008209DD">
            <w:pPr>
              <w:spacing w:after="120"/>
              <w:jc w:val="center"/>
              <w:rPr>
                <w:lang w:val="lt-LT"/>
              </w:rPr>
            </w:pPr>
            <w:r>
              <w:rPr>
                <w:lang w:val="lt-LT"/>
              </w:rPr>
              <w:t>ETNO Ketvirtadienis. Kalėdinės eglutės žaisliukų gamyba ir Kalėdinės dainos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5C23E" w14:textId="77777777" w:rsidR="008209DD" w:rsidRDefault="008A4B44">
            <w:pPr>
              <w:spacing w:after="120"/>
              <w:jc w:val="center"/>
              <w:rPr>
                <w:lang w:val="lt-LT"/>
              </w:rPr>
            </w:pPr>
            <w:smartTag w:uri="urn:schemas-microsoft-com:office:smarttags" w:element="PersonName">
              <w:r>
                <w:rPr>
                  <w:lang w:val="lt-LT"/>
                </w:rPr>
                <w:t>Sandra</w:t>
              </w:r>
            </w:smartTag>
            <w:r>
              <w:rPr>
                <w:lang w:val="lt-LT"/>
              </w:rPr>
              <w:t xml:space="preserve"> Bakanovaitė</w:t>
            </w:r>
            <w:r w:rsidR="008209DD">
              <w:rPr>
                <w:lang w:val="lt-LT"/>
              </w:rPr>
              <w:t>, Justina Mileškaitė</w:t>
            </w:r>
          </w:p>
        </w:tc>
      </w:tr>
    </w:tbl>
    <w:p w14:paraId="645BDDD4" w14:textId="77777777" w:rsidR="009A1B3A" w:rsidRDefault="009A1B3A" w:rsidP="009A1B3A">
      <w:pPr>
        <w:rPr>
          <w:lang w:val="lt-LT"/>
        </w:rPr>
      </w:pPr>
    </w:p>
    <w:p w14:paraId="3359FDCF" w14:textId="77777777" w:rsidR="00441AE6" w:rsidRDefault="00441AE6" w:rsidP="00441AE6"/>
    <w:p w14:paraId="1E6AC857" w14:textId="77777777" w:rsidR="009A1B3A" w:rsidRDefault="009A1B3A" w:rsidP="00441AE6"/>
    <w:p w14:paraId="019478CB" w14:textId="77777777" w:rsidR="009A1B3A" w:rsidRDefault="009A1B3A" w:rsidP="00441AE6">
      <w:r>
        <w:t xml:space="preserve">                    </w:t>
      </w:r>
    </w:p>
    <w:p w14:paraId="37EAA64A" w14:textId="77777777" w:rsidR="009A1B3A" w:rsidRDefault="009A1B3A" w:rsidP="00441AE6">
      <w:r>
        <w:t>Direktorė                                                                     Milda Ričkutė</w:t>
      </w:r>
    </w:p>
    <w:sectPr w:rsidR="009A1B3A" w:rsidSect="009267B5">
      <w:headerReference w:type="default" r:id="rId7"/>
      <w:footerReference w:type="default" r:id="rId8"/>
      <w:pgSz w:w="12240" w:h="15840"/>
      <w:pgMar w:top="1440" w:right="1080" w:bottom="1440" w:left="1080" w:header="36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B2ED1" w14:textId="77777777" w:rsidR="00DE6F18" w:rsidRDefault="00DE6F18">
      <w:r>
        <w:separator/>
      </w:r>
    </w:p>
  </w:endnote>
  <w:endnote w:type="continuationSeparator" w:id="0">
    <w:p w14:paraId="20CF705A" w14:textId="77777777" w:rsidR="00DE6F18" w:rsidRDefault="00DE6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3BC9B" w14:textId="77777777" w:rsidR="003B2508" w:rsidRDefault="003B2508" w:rsidP="0003775D">
    <w:pPr>
      <w:pStyle w:val="Porat"/>
      <w:jc w:val="right"/>
      <w:rPr>
        <w:sz w:val="20"/>
        <w:szCs w:val="20"/>
      </w:rPr>
    </w:pPr>
  </w:p>
  <w:p w14:paraId="61476517" w14:textId="77777777" w:rsidR="003B2508" w:rsidRDefault="003B2508" w:rsidP="0003775D">
    <w:pPr>
      <w:pStyle w:val="Porat"/>
      <w:jc w:val="right"/>
      <w:rPr>
        <w:sz w:val="20"/>
        <w:szCs w:val="20"/>
      </w:rPr>
    </w:pPr>
  </w:p>
  <w:p w14:paraId="0AFE1AF2" w14:textId="77777777" w:rsidR="003B2508" w:rsidRDefault="003B2508">
    <w:pPr>
      <w:pStyle w:val="Porat"/>
      <w:rPr>
        <w:sz w:val="20"/>
        <w:szCs w:val="20"/>
      </w:rPr>
    </w:pPr>
  </w:p>
  <w:p w14:paraId="515C657E" w14:textId="77777777" w:rsidR="003B2508" w:rsidRDefault="003B2508">
    <w:pPr>
      <w:pStyle w:val="Porat"/>
      <w:rPr>
        <w:sz w:val="20"/>
        <w:szCs w:val="20"/>
      </w:rPr>
    </w:pPr>
  </w:p>
  <w:p w14:paraId="60AE79B9" w14:textId="77777777" w:rsidR="003B2508" w:rsidRDefault="003B2508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FA349C" w14:textId="77777777" w:rsidR="00DE6F18" w:rsidRDefault="00DE6F18">
      <w:r>
        <w:separator/>
      </w:r>
    </w:p>
  </w:footnote>
  <w:footnote w:type="continuationSeparator" w:id="0">
    <w:p w14:paraId="153B561B" w14:textId="77777777" w:rsidR="00DE6F18" w:rsidRDefault="00DE6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0BC35" w14:textId="22986F6F" w:rsidR="003B2508" w:rsidRDefault="008A6806" w:rsidP="00F353BE">
    <w:pPr>
      <w:jc w:val="center"/>
      <w:rPr>
        <w:b/>
        <w:i/>
        <w:sz w:val="32"/>
        <w:szCs w:val="32"/>
      </w:rPr>
    </w:pPr>
    <w:r>
      <w:rPr>
        <w:b/>
        <w:i/>
        <w:noProof/>
        <w:sz w:val="32"/>
        <w:szCs w:val="32"/>
      </w:rPr>
      <w:drawing>
        <wp:inline distT="0" distB="0" distL="0" distR="0" wp14:anchorId="2437967C" wp14:editId="6A6AE9CE">
          <wp:extent cx="628650" cy="600075"/>
          <wp:effectExtent l="0" t="0" r="0" b="0"/>
          <wp:docPr id="1" name="Paveikslėlis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FF1100E" w14:textId="77777777" w:rsidR="003B2508" w:rsidRDefault="003B2508" w:rsidP="00F353BE">
    <w:pPr>
      <w:jc w:val="center"/>
      <w:rPr>
        <w:b/>
        <w:sz w:val="28"/>
        <w:szCs w:val="28"/>
      </w:rPr>
    </w:pPr>
    <w:r>
      <w:rPr>
        <w:b/>
        <w:sz w:val="28"/>
        <w:szCs w:val="28"/>
      </w:rPr>
      <w:t>VILNIAUS ETNINĖS KULTŪROS CENTRAS</w:t>
    </w:r>
  </w:p>
  <w:p w14:paraId="2E01918C" w14:textId="77777777" w:rsidR="003B2508" w:rsidRDefault="003B2508" w:rsidP="00F353BE">
    <w:pPr>
      <w:jc w:val="center"/>
      <w:rPr>
        <w:b/>
        <w:sz w:val="16"/>
        <w:szCs w:val="16"/>
      </w:rPr>
    </w:pPr>
  </w:p>
  <w:p w14:paraId="0D398500" w14:textId="77777777" w:rsidR="003B2508" w:rsidRPr="009267B5" w:rsidRDefault="003B2508" w:rsidP="009267B5">
    <w:pPr>
      <w:pBdr>
        <w:bottom w:val="single" w:sz="4" w:space="1" w:color="auto"/>
      </w:pBdr>
      <w:jc w:val="center"/>
      <w:rPr>
        <w:sz w:val="16"/>
        <w:szCs w:val="16"/>
      </w:rPr>
    </w:pPr>
    <w:proofErr w:type="spellStart"/>
    <w:r>
      <w:rPr>
        <w:sz w:val="16"/>
        <w:szCs w:val="16"/>
      </w:rPr>
      <w:t>Pamėnkalnio</w:t>
    </w:r>
    <w:proofErr w:type="spellEnd"/>
    <w:r>
      <w:rPr>
        <w:sz w:val="16"/>
        <w:szCs w:val="16"/>
      </w:rPr>
      <w:t xml:space="preserve"> g. 34, LT-01114 Vilnius, tel./</w:t>
    </w:r>
    <w:proofErr w:type="spellStart"/>
    <w:r>
      <w:rPr>
        <w:sz w:val="16"/>
        <w:szCs w:val="16"/>
      </w:rPr>
      <w:t>faks</w:t>
    </w:r>
    <w:proofErr w:type="spellEnd"/>
    <w:r>
      <w:rPr>
        <w:sz w:val="16"/>
        <w:szCs w:val="16"/>
      </w:rPr>
      <w:t xml:space="preserve">. (8 5) 212 2593, el. p. </w:t>
    </w:r>
    <w:hyperlink r:id="rId2" w:history="1">
      <w:r>
        <w:rPr>
          <w:rStyle w:val="Hipersaitas"/>
          <w:sz w:val="16"/>
          <w:szCs w:val="16"/>
        </w:rPr>
        <w:t>info@etno.lt</w:t>
      </w:r>
    </w:hyperlink>
    <w:r>
      <w:rPr>
        <w:sz w:val="16"/>
        <w:szCs w:val="16"/>
      </w:rPr>
      <w:t xml:space="preserve">, </w:t>
    </w:r>
    <w:hyperlink r:id="rId3" w:history="1">
      <w:r>
        <w:rPr>
          <w:rStyle w:val="Hipersaitas"/>
          <w:sz w:val="16"/>
          <w:szCs w:val="16"/>
        </w:rPr>
        <w:t>www.etno.lt</w:t>
      </w:r>
    </w:hyperlink>
    <w:r>
      <w:rPr>
        <w:sz w:val="16"/>
        <w:szCs w:val="16"/>
      </w:rPr>
      <w:t xml:space="preserve">. </w:t>
    </w:r>
    <w:proofErr w:type="spellStart"/>
    <w:r>
      <w:rPr>
        <w:sz w:val="16"/>
        <w:szCs w:val="16"/>
      </w:rPr>
      <w:t>Duomenys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kaupiami</w:t>
    </w:r>
    <w:proofErr w:type="spellEnd"/>
    <w:r>
      <w:rPr>
        <w:sz w:val="16"/>
        <w:szCs w:val="16"/>
      </w:rPr>
      <w:t xml:space="preserve"> ir </w:t>
    </w:r>
    <w:proofErr w:type="spellStart"/>
    <w:r>
      <w:rPr>
        <w:sz w:val="16"/>
        <w:szCs w:val="16"/>
      </w:rPr>
      <w:t>saugomi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Juridinių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asmenų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registre</w:t>
    </w:r>
    <w:proofErr w:type="spellEnd"/>
    <w:r>
      <w:rPr>
        <w:sz w:val="16"/>
        <w:szCs w:val="16"/>
      </w:rPr>
      <w:t>, kodas 188208831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86EB1"/>
    <w:multiLevelType w:val="multilevel"/>
    <w:tmpl w:val="97C0085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35E97312"/>
    <w:multiLevelType w:val="hybridMultilevel"/>
    <w:tmpl w:val="DD604258"/>
    <w:lvl w:ilvl="0" w:tplc="0427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486A59CC"/>
    <w:multiLevelType w:val="multilevel"/>
    <w:tmpl w:val="54F002E8"/>
    <w:lvl w:ilvl="0">
      <w:start w:val="2007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Zero"/>
      <w:lvlText w:val="%1-%2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2">
      <w:start w:val="15"/>
      <w:numFmt w:val="decimal"/>
      <w:lvlText w:val="%1-%2-%3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78AC37D3"/>
    <w:multiLevelType w:val="multilevel"/>
    <w:tmpl w:val="AAB8D644"/>
    <w:lvl w:ilvl="0">
      <w:start w:val="2007"/>
      <w:numFmt w:val="decimal"/>
      <w:lvlText w:val="%1"/>
      <w:lvlJc w:val="left"/>
      <w:pPr>
        <w:tabs>
          <w:tab w:val="num" w:pos="1245"/>
        </w:tabs>
        <w:ind w:left="1245" w:hanging="1245"/>
      </w:pPr>
      <w:rPr>
        <w:rFonts w:hint="default"/>
      </w:rPr>
    </w:lvl>
    <w:lvl w:ilvl="1">
      <w:start w:val="1"/>
      <w:numFmt w:val="decimalZero"/>
      <w:lvlText w:val="%1-%2"/>
      <w:lvlJc w:val="left"/>
      <w:pPr>
        <w:tabs>
          <w:tab w:val="num" w:pos="1245"/>
        </w:tabs>
        <w:ind w:left="1245" w:hanging="1245"/>
      </w:pPr>
      <w:rPr>
        <w:rFonts w:hint="default"/>
      </w:rPr>
    </w:lvl>
    <w:lvl w:ilvl="2">
      <w:start w:val="15"/>
      <w:numFmt w:val="decimal"/>
      <w:lvlText w:val="%1-%2-%3"/>
      <w:lvlJc w:val="left"/>
      <w:pPr>
        <w:tabs>
          <w:tab w:val="num" w:pos="1245"/>
        </w:tabs>
        <w:ind w:left="1245" w:hanging="1245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245"/>
        </w:tabs>
        <w:ind w:left="1245" w:hanging="1245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245"/>
        </w:tabs>
        <w:ind w:left="1245" w:hanging="1245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245"/>
        </w:tabs>
        <w:ind w:left="1245" w:hanging="1245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3A"/>
    <w:rsid w:val="00002021"/>
    <w:rsid w:val="00026047"/>
    <w:rsid w:val="00026F45"/>
    <w:rsid w:val="0003775D"/>
    <w:rsid w:val="000609D8"/>
    <w:rsid w:val="00070CC5"/>
    <w:rsid w:val="00083EFA"/>
    <w:rsid w:val="00085DC4"/>
    <w:rsid w:val="000A6549"/>
    <w:rsid w:val="000B3D59"/>
    <w:rsid w:val="000B7723"/>
    <w:rsid w:val="000F63FE"/>
    <w:rsid w:val="00161FB6"/>
    <w:rsid w:val="001F54C4"/>
    <w:rsid w:val="00246124"/>
    <w:rsid w:val="002740F9"/>
    <w:rsid w:val="003B2508"/>
    <w:rsid w:val="003B751A"/>
    <w:rsid w:val="00412081"/>
    <w:rsid w:val="00421F66"/>
    <w:rsid w:val="00441AE6"/>
    <w:rsid w:val="004E365F"/>
    <w:rsid w:val="004F7EB3"/>
    <w:rsid w:val="00516F05"/>
    <w:rsid w:val="00571063"/>
    <w:rsid w:val="00581EAE"/>
    <w:rsid w:val="0059617D"/>
    <w:rsid w:val="005A17F3"/>
    <w:rsid w:val="005A2DAD"/>
    <w:rsid w:val="005B5E62"/>
    <w:rsid w:val="005E0703"/>
    <w:rsid w:val="00617F86"/>
    <w:rsid w:val="0068186A"/>
    <w:rsid w:val="006D1929"/>
    <w:rsid w:val="006F1201"/>
    <w:rsid w:val="00771DBA"/>
    <w:rsid w:val="00785130"/>
    <w:rsid w:val="008209DD"/>
    <w:rsid w:val="00853A84"/>
    <w:rsid w:val="008963B6"/>
    <w:rsid w:val="008A3C5E"/>
    <w:rsid w:val="008A4B44"/>
    <w:rsid w:val="008A6806"/>
    <w:rsid w:val="008F50C4"/>
    <w:rsid w:val="0091734E"/>
    <w:rsid w:val="009247A7"/>
    <w:rsid w:val="009267B5"/>
    <w:rsid w:val="00934852"/>
    <w:rsid w:val="0096220A"/>
    <w:rsid w:val="00977C7D"/>
    <w:rsid w:val="009A1B3A"/>
    <w:rsid w:val="009C6C04"/>
    <w:rsid w:val="009F519C"/>
    <w:rsid w:val="00A02F8C"/>
    <w:rsid w:val="00A134E5"/>
    <w:rsid w:val="00A22350"/>
    <w:rsid w:val="00A60861"/>
    <w:rsid w:val="00AB68FB"/>
    <w:rsid w:val="00AC2344"/>
    <w:rsid w:val="00AF4F51"/>
    <w:rsid w:val="00B94450"/>
    <w:rsid w:val="00C27CA0"/>
    <w:rsid w:val="00C74842"/>
    <w:rsid w:val="00D10876"/>
    <w:rsid w:val="00D307B8"/>
    <w:rsid w:val="00DA61C1"/>
    <w:rsid w:val="00DC3FFB"/>
    <w:rsid w:val="00DE1A32"/>
    <w:rsid w:val="00DE6F18"/>
    <w:rsid w:val="00DF284B"/>
    <w:rsid w:val="00DF7581"/>
    <w:rsid w:val="00E1300A"/>
    <w:rsid w:val="00E24E47"/>
    <w:rsid w:val="00E32D29"/>
    <w:rsid w:val="00E516BE"/>
    <w:rsid w:val="00E80365"/>
    <w:rsid w:val="00EE0F77"/>
    <w:rsid w:val="00F353BE"/>
    <w:rsid w:val="00F37F7A"/>
    <w:rsid w:val="00FD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1"/>
    <o:shapelayout v:ext="edit">
      <o:idmap v:ext="edit" data="1"/>
    </o:shapelayout>
  </w:shapeDefaults>
  <w:decimalSymbol w:val=","/>
  <w:listSeparator w:val=";"/>
  <w14:docId w14:val="5E815F73"/>
  <w15:chartTrackingRefBased/>
  <w15:docId w15:val="{2F0DBEAE-FE52-4290-9E32-169A8121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prastasis">
    <w:name w:val="Normal"/>
    <w:qFormat/>
    <w:rsid w:val="009A1B3A"/>
    <w:pPr>
      <w:autoSpaceDE w:val="0"/>
      <w:autoSpaceDN w:val="0"/>
    </w:pPr>
    <w:rPr>
      <w:sz w:val="24"/>
      <w:szCs w:val="24"/>
      <w:lang w:val="en-US"/>
    </w:rPr>
  </w:style>
  <w:style w:type="paragraph" w:styleId="Antrat2">
    <w:name w:val="heading 2"/>
    <w:basedOn w:val="prastasis"/>
    <w:next w:val="prastasis"/>
    <w:qFormat/>
    <w:rsid w:val="00C74842"/>
    <w:pPr>
      <w:keepNext/>
      <w:jc w:val="center"/>
      <w:outlineLvl w:val="1"/>
    </w:pPr>
    <w:rPr>
      <w:b/>
      <w:bCs/>
    </w:rPr>
  </w:style>
  <w:style w:type="paragraph" w:styleId="Antrat4">
    <w:name w:val="heading 4"/>
    <w:basedOn w:val="prastasis"/>
    <w:next w:val="prastasis"/>
    <w:qFormat/>
    <w:rsid w:val="00C74842"/>
    <w:pPr>
      <w:keepNext/>
      <w:ind w:right="-874"/>
      <w:jc w:val="center"/>
      <w:outlineLvl w:val="3"/>
    </w:pPr>
    <w:rPr>
      <w:b/>
      <w:bCs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semiHidden/>
    <w:rsid w:val="000A6549"/>
    <w:rPr>
      <w:rFonts w:ascii="Tahoma" w:hAnsi="Tahoma" w:cs="Tahoma"/>
      <w:sz w:val="16"/>
      <w:szCs w:val="16"/>
    </w:rPr>
  </w:style>
  <w:style w:type="character" w:styleId="Hipersaitas">
    <w:name w:val="Hyperlink"/>
    <w:rsid w:val="00DF7581"/>
    <w:rPr>
      <w:color w:val="0000FF"/>
      <w:u w:val="single"/>
    </w:rPr>
  </w:style>
  <w:style w:type="paragraph" w:styleId="Antrats">
    <w:name w:val="header"/>
    <w:basedOn w:val="prastasis"/>
    <w:rsid w:val="00DF7581"/>
    <w:pPr>
      <w:tabs>
        <w:tab w:val="center" w:pos="4320"/>
        <w:tab w:val="right" w:pos="8640"/>
      </w:tabs>
    </w:pPr>
  </w:style>
  <w:style w:type="paragraph" w:styleId="Porat">
    <w:name w:val="footer"/>
    <w:basedOn w:val="prastasis"/>
    <w:rsid w:val="00DF7581"/>
    <w:pPr>
      <w:tabs>
        <w:tab w:val="center" w:pos="4320"/>
        <w:tab w:val="right" w:pos="8640"/>
      </w:tabs>
    </w:pPr>
  </w:style>
  <w:style w:type="paragraph" w:styleId="Pavadinimas">
    <w:name w:val="Title"/>
    <w:basedOn w:val="prastasis"/>
    <w:qFormat/>
    <w:rsid w:val="00C74842"/>
    <w:pPr>
      <w:jc w:val="center"/>
    </w:pPr>
    <w:rPr>
      <w:b/>
      <w:bCs/>
    </w:rPr>
  </w:style>
  <w:style w:type="paragraph" w:styleId="Paantrat">
    <w:name w:val="Subtitle"/>
    <w:basedOn w:val="prastasis"/>
    <w:qFormat/>
    <w:rsid w:val="00C74842"/>
    <w:pPr>
      <w:jc w:val="center"/>
    </w:pPr>
    <w:rPr>
      <w:b/>
      <w:bCs/>
    </w:rPr>
  </w:style>
  <w:style w:type="table" w:styleId="Lentelstinklelis">
    <w:name w:val="Table Grid"/>
    <w:basedOn w:val="prastojilentel"/>
    <w:rsid w:val="00161F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rindinistekstasDiagrama">
    <w:name w:val="Pagrindinis tekstas Diagrama"/>
    <w:link w:val="Pagrindinistekstas"/>
    <w:semiHidden/>
    <w:locked/>
    <w:rsid w:val="009A1B3A"/>
    <w:rPr>
      <w:sz w:val="24"/>
      <w:lang w:val="en-GB" w:eastAsia="en-US" w:bidi="ar-SA"/>
    </w:rPr>
  </w:style>
  <w:style w:type="paragraph" w:styleId="Pagrindinistekstas">
    <w:name w:val="Body Text"/>
    <w:basedOn w:val="prastasis"/>
    <w:link w:val="PagrindinistekstasDiagrama"/>
    <w:rsid w:val="009A1B3A"/>
    <w:pPr>
      <w:autoSpaceDE/>
      <w:autoSpaceDN/>
      <w:jc w:val="both"/>
    </w:pPr>
    <w:rPr>
      <w:szCs w:val="20"/>
      <w:lang w:val="en-GB" w:eastAsia="en-US"/>
    </w:rPr>
  </w:style>
  <w:style w:type="character" w:customStyle="1" w:styleId="pavadinimai">
    <w:name w:val="pavadinimai"/>
    <w:rsid w:val="009A1B3A"/>
    <w:rPr>
      <w:rFonts w:ascii="Times New Roman" w:hAnsi="Times New Roman" w:cs="Times New Roman" w:hint="default"/>
    </w:rPr>
  </w:style>
  <w:style w:type="character" w:customStyle="1" w:styleId="tekstas">
    <w:name w:val="tekstas"/>
    <w:rsid w:val="009A1B3A"/>
    <w:rPr>
      <w:rFonts w:ascii="Times New Roman" w:hAnsi="Times New Roman" w:cs="Times New Roman" w:hint="default"/>
    </w:rPr>
  </w:style>
  <w:style w:type="character" w:customStyle="1" w:styleId="tekstasbold">
    <w:name w:val="tekstasbold"/>
    <w:rsid w:val="009A1B3A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tno.lt/" TargetMode="External"/><Relationship Id="rId2" Type="http://schemas.openxmlformats.org/officeDocument/2006/relationships/hyperlink" Target="mailto:info@etno.lt" TargetMode="External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da\Desktop\firminis%202013.dot" TargetMode="Externa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firminis 2013.dot</Template>
  <TotalTime>1</TotalTime>
  <Pages>4</Pages>
  <Words>644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 </vt:lpstr>
    </vt:vector>
  </TitlesOfParts>
  <Company>Etnines Veiklos Centras</Company>
  <LinksUpToDate>false</LinksUpToDate>
  <CharactersWithSpaces>5234</CharactersWithSpaces>
  <SharedDoc>false</SharedDoc>
  <HLinks>
    <vt:vector size="12" baseType="variant">
      <vt:variant>
        <vt:i4>7995431</vt:i4>
      </vt:variant>
      <vt:variant>
        <vt:i4>3</vt:i4>
      </vt:variant>
      <vt:variant>
        <vt:i4>0</vt:i4>
      </vt:variant>
      <vt:variant>
        <vt:i4>5</vt:i4>
      </vt:variant>
      <vt:variant>
        <vt:lpwstr>http://www.etno.lt/</vt:lpwstr>
      </vt:variant>
      <vt:variant>
        <vt:lpwstr/>
      </vt:variant>
      <vt:variant>
        <vt:i4>5898350</vt:i4>
      </vt:variant>
      <vt:variant>
        <vt:i4>0</vt:i4>
      </vt:variant>
      <vt:variant>
        <vt:i4>0</vt:i4>
      </vt:variant>
      <vt:variant>
        <vt:i4>5</vt:i4>
      </vt:variant>
      <vt:variant>
        <vt:lpwstr>mailto:info@etno.lt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Milda Rickute</dc:creator>
  <cp:keywords/>
  <cp:lastModifiedBy>Vilniaus Etninės Kultūros Centras</cp:lastModifiedBy>
  <cp:revision>2</cp:revision>
  <cp:lastPrinted>2009-07-16T08:33:00Z</cp:lastPrinted>
  <dcterms:created xsi:type="dcterms:W3CDTF">2020-09-16T07:49:00Z</dcterms:created>
  <dcterms:modified xsi:type="dcterms:W3CDTF">2020-09-16T07:49:00Z</dcterms:modified>
</cp:coreProperties>
</file>