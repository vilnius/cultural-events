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AA99" w14:textId="77777777" w:rsidR="0003775D" w:rsidRDefault="0003775D" w:rsidP="000D79A7">
      <w:pPr>
        <w:jc w:val="center"/>
      </w:pPr>
    </w:p>
    <w:p w14:paraId="475973FE" w14:textId="77777777" w:rsidR="00CD6ED9" w:rsidRDefault="00CD6ED9" w:rsidP="00DF6361">
      <w:pPr>
        <w:spacing w:after="120"/>
        <w:jc w:val="center"/>
        <w:rPr>
          <w:rStyle w:val="pavadinimai"/>
          <w:b/>
        </w:rPr>
      </w:pPr>
      <w:r>
        <w:rPr>
          <w:rStyle w:val="pavadinimai"/>
          <w:b/>
        </w:rPr>
        <w:t>VEIKLOS PLANAS 2016 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678"/>
        <w:gridCol w:w="2517"/>
      </w:tblGrid>
      <w:tr w:rsidR="00CD6ED9" w14:paraId="02875857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AAE5" w14:textId="77777777" w:rsidR="00CD6ED9" w:rsidRDefault="00CD6ED9">
            <w:pPr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E1F0" w14:textId="77777777" w:rsidR="00CD6ED9" w:rsidRDefault="00CD6ED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RENGINYS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B0B8" w14:textId="77777777" w:rsidR="00CD6ED9" w:rsidRDefault="00CD6ED9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 xml:space="preserve">ATSAKINGAS ASMUO </w:t>
            </w:r>
          </w:p>
        </w:tc>
      </w:tr>
      <w:tr w:rsidR="00CD6ED9" w14:paraId="7F830F76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BEC0" w14:textId="77777777" w:rsidR="00CD6ED9" w:rsidRDefault="00CD6ED9" w:rsidP="0055455D">
            <w:pPr>
              <w:jc w:val="center"/>
              <w:rPr>
                <w:b/>
              </w:rPr>
            </w:pPr>
            <w:r>
              <w:t xml:space="preserve">Sausio </w:t>
            </w:r>
            <w:r w:rsidRPr="00353537">
              <w:t>04, 06, 08, 11, 1</w:t>
            </w:r>
            <w:r>
              <w:t xml:space="preserve">3, 15, 18, 20, 22, 25, 27, 29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879E" w14:textId="77777777" w:rsidR="00CD6ED9" w:rsidRDefault="007540D2" w:rsidP="0055455D">
            <w:pPr>
              <w:jc w:val="center"/>
              <w:rPr>
                <w:b/>
              </w:rPr>
            </w:pPr>
            <w:r w:rsidRPr="00353537">
              <w:t xml:space="preserve">Praktiniai seminarai </w:t>
            </w:r>
            <w:r w:rsidRPr="001747F0">
              <w:rPr>
                <w:i/>
              </w:rPr>
              <w:t xml:space="preserve">Užgavėnių kaukių gamyba papjė </w:t>
            </w:r>
            <w:proofErr w:type="spellStart"/>
            <w:r w:rsidRPr="001747F0">
              <w:rPr>
                <w:i/>
              </w:rPr>
              <w:t>mašė</w:t>
            </w:r>
            <w:proofErr w:type="spellEnd"/>
            <w:r w:rsidRPr="001747F0">
              <w:rPr>
                <w:i/>
              </w:rPr>
              <w:t xml:space="preserve"> technika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AE42" w14:textId="77777777" w:rsidR="00CD6ED9" w:rsidRDefault="00CD6ED9" w:rsidP="0055455D">
            <w:pPr>
              <w:jc w:val="center"/>
            </w:pPr>
            <w:r>
              <w:t>Vilma Žukauskienė</w:t>
            </w:r>
          </w:p>
        </w:tc>
      </w:tr>
      <w:tr w:rsidR="00CD6ED9" w14:paraId="61134C60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1AE0" w14:textId="77777777" w:rsidR="00CD6ED9" w:rsidRDefault="00CD6ED9" w:rsidP="0055455D">
            <w:pPr>
              <w:jc w:val="center"/>
              <w:rPr>
                <w:b/>
              </w:rPr>
            </w:pPr>
            <w:r>
              <w:t>Sausio 5</w:t>
            </w:r>
            <w:r w:rsidR="0048513E">
              <w:t xml:space="preserve">,12,19,26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EAB4" w14:textId="77777777" w:rsidR="00CD6ED9" w:rsidRDefault="00CD6ED9" w:rsidP="0055455D">
            <w:pPr>
              <w:jc w:val="center"/>
              <w:rPr>
                <w:b/>
              </w:rPr>
            </w:pPr>
            <w:r w:rsidRPr="00353537"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C160" w14:textId="77777777" w:rsidR="00CD6ED9" w:rsidRDefault="00CD6ED9" w:rsidP="0055455D">
            <w:pPr>
              <w:jc w:val="center"/>
            </w:pPr>
            <w:r>
              <w:t>Sandra Bakanovaitė</w:t>
            </w:r>
          </w:p>
        </w:tc>
      </w:tr>
      <w:tr w:rsidR="00CD6ED9" w14:paraId="48C36E6B" w14:textId="77777777" w:rsidTr="0048513E">
        <w:trPr>
          <w:trHeight w:val="33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EA2C" w14:textId="77777777" w:rsidR="00CD6ED9" w:rsidRDefault="0048513E" w:rsidP="0055455D">
            <w:pPr>
              <w:jc w:val="center"/>
              <w:rPr>
                <w:b/>
              </w:rPr>
            </w:pPr>
            <w:r>
              <w:t xml:space="preserve">Sausio 5,12,19,26 </w:t>
            </w:r>
            <w:r w:rsidR="00CD6ED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7805" w14:textId="77777777" w:rsidR="00CD6ED9" w:rsidRDefault="0048513E" w:rsidP="0055455D">
            <w:pPr>
              <w:jc w:val="center"/>
              <w:rPr>
                <w:b/>
              </w:rPr>
            </w:pPr>
            <w:r w:rsidRPr="00353537"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3016" w14:textId="77777777" w:rsidR="0048513E" w:rsidRDefault="00021B5E" w:rsidP="0055455D">
            <w:pPr>
              <w:jc w:val="center"/>
            </w:pPr>
            <w:r>
              <w:t>Daumantas Daugirdas</w:t>
            </w:r>
          </w:p>
        </w:tc>
      </w:tr>
      <w:tr w:rsidR="0048513E" w14:paraId="37EFD080" w14:textId="77777777" w:rsidTr="00CD6ED9">
        <w:trPr>
          <w:trHeight w:val="4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E214" w14:textId="77777777" w:rsidR="0048513E" w:rsidRDefault="0048513E" w:rsidP="0055455D">
            <w:pPr>
              <w:jc w:val="center"/>
            </w:pPr>
            <w:r>
              <w:t>Sausio 6,13,20,27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DFA0" w14:textId="77777777" w:rsidR="0048513E" w:rsidRPr="00353537" w:rsidRDefault="0048513E" w:rsidP="0055455D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61B" w14:textId="77777777" w:rsidR="0048513E" w:rsidRDefault="0048513E" w:rsidP="0055455D">
            <w:pPr>
              <w:jc w:val="center"/>
            </w:pPr>
            <w:r>
              <w:t>Justina Mileškaitė</w:t>
            </w:r>
          </w:p>
        </w:tc>
      </w:tr>
      <w:tr w:rsidR="0048513E" w14:paraId="0AA48DBA" w14:textId="77777777" w:rsidTr="00CD6ED9">
        <w:trPr>
          <w:trHeight w:val="4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9E69" w14:textId="77777777" w:rsidR="0048513E" w:rsidRDefault="0048513E" w:rsidP="0055455D">
            <w:pPr>
              <w:jc w:val="center"/>
            </w:pPr>
            <w:r>
              <w:t>Sausio 14,28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E8CD" w14:textId="77777777" w:rsidR="0048513E" w:rsidRDefault="0048513E" w:rsidP="0055455D">
            <w:pPr>
              <w:jc w:val="center"/>
            </w:pPr>
            <w:r w:rsidRPr="00353537">
              <w:t>ETNO ketvirtadienis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E553" w14:textId="77777777" w:rsidR="0048513E" w:rsidRDefault="0048513E" w:rsidP="0055455D">
            <w:pPr>
              <w:jc w:val="center"/>
            </w:pPr>
            <w:r>
              <w:t>Sandra Bakanovaitė</w:t>
            </w:r>
          </w:p>
        </w:tc>
      </w:tr>
      <w:tr w:rsidR="00CD6ED9" w14:paraId="29378C85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D3B0" w14:textId="77777777" w:rsidR="00CD6ED9" w:rsidRDefault="0048513E" w:rsidP="0055455D">
            <w:pPr>
              <w:jc w:val="center"/>
              <w:rPr>
                <w:b/>
              </w:rPr>
            </w:pPr>
            <w:r>
              <w:t xml:space="preserve">Sausio 26–27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ECD8" w14:textId="77777777" w:rsidR="00CD6ED9" w:rsidRPr="001C7BE5" w:rsidRDefault="005C6E25" w:rsidP="0055455D">
            <w:pPr>
              <w:jc w:val="center"/>
              <w:rPr>
                <w:b/>
                <w:i/>
              </w:rPr>
            </w:pPr>
            <w:r w:rsidRPr="001C7BE5">
              <w:rPr>
                <w:b/>
                <w:i/>
              </w:rPr>
              <w:t>Respublikinis s</w:t>
            </w:r>
            <w:r w:rsidR="00CD6ED9" w:rsidRPr="001C7BE5">
              <w:rPr>
                <w:b/>
                <w:i/>
              </w:rPr>
              <w:t>eminaras „Užgavėnių personažai ir kaukės mūsų kultūroje”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CF24" w14:textId="77777777" w:rsidR="00CD6ED9" w:rsidRDefault="00CD6ED9" w:rsidP="0055455D">
            <w:pPr>
              <w:jc w:val="center"/>
            </w:pPr>
            <w:r>
              <w:t>Marija Liugienė</w:t>
            </w:r>
          </w:p>
        </w:tc>
      </w:tr>
      <w:tr w:rsidR="00CD6ED9" w14:paraId="07F124F5" w14:textId="77777777" w:rsidTr="007540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8848" w14:textId="77777777" w:rsidR="00CD6ED9" w:rsidRDefault="007540D2" w:rsidP="0055455D">
            <w:pPr>
              <w:jc w:val="center"/>
              <w:rPr>
                <w:b/>
              </w:rPr>
            </w:pPr>
            <w:r>
              <w:t xml:space="preserve">Vasario </w:t>
            </w:r>
            <w:r w:rsidR="00CD6ED9">
              <w:t>2</w:t>
            </w:r>
            <w:r>
              <w:t xml:space="preserve">, 9, 23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1450" w14:textId="77777777" w:rsidR="00CD6ED9" w:rsidRDefault="007540D2" w:rsidP="0055455D">
            <w:pPr>
              <w:jc w:val="center"/>
              <w:rPr>
                <w:b/>
              </w:rPr>
            </w:pPr>
            <w:r w:rsidRPr="00353537"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18F4" w14:textId="77777777" w:rsidR="00CD6ED9" w:rsidRDefault="007540D2" w:rsidP="0055455D">
            <w:pPr>
              <w:jc w:val="center"/>
            </w:pPr>
            <w:r>
              <w:t>Sandra Bakanovaitė</w:t>
            </w:r>
          </w:p>
        </w:tc>
      </w:tr>
      <w:tr w:rsidR="007540D2" w14:paraId="10ACB55F" w14:textId="77777777" w:rsidTr="007540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7616" w14:textId="77777777" w:rsidR="007540D2" w:rsidRDefault="007540D2" w:rsidP="0055455D">
            <w:pPr>
              <w:jc w:val="center"/>
            </w:pPr>
            <w:r>
              <w:t>Vasario 2, 9, 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14D6" w14:textId="77777777" w:rsidR="007540D2" w:rsidRDefault="007540D2" w:rsidP="0055455D">
            <w:pPr>
              <w:jc w:val="center"/>
              <w:rPr>
                <w:b/>
              </w:rPr>
            </w:pPr>
            <w:r w:rsidRPr="00353537"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56B1" w14:textId="77777777" w:rsidR="007540D2" w:rsidRDefault="00021B5E" w:rsidP="0055455D">
            <w:pPr>
              <w:jc w:val="center"/>
            </w:pPr>
            <w:r>
              <w:t>Daumantas Daugirdas</w:t>
            </w:r>
          </w:p>
        </w:tc>
      </w:tr>
      <w:tr w:rsidR="007540D2" w14:paraId="717302AD" w14:textId="77777777" w:rsidTr="007540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B4BC" w14:textId="77777777" w:rsidR="007540D2" w:rsidRDefault="007540D2" w:rsidP="0055455D">
            <w:pPr>
              <w:jc w:val="center"/>
            </w:pPr>
            <w:r>
              <w:t>Vasario 3, 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651E" w14:textId="77777777" w:rsidR="007540D2" w:rsidRPr="00353537" w:rsidRDefault="007540D2" w:rsidP="0055455D">
            <w:pPr>
              <w:jc w:val="center"/>
            </w:pPr>
            <w:r w:rsidRPr="00353537">
              <w:t xml:space="preserve">Praktiniai seminarai </w:t>
            </w:r>
            <w:r w:rsidRPr="001747F0">
              <w:rPr>
                <w:i/>
              </w:rPr>
              <w:t xml:space="preserve">Užgavėnių kaukių gamyba papjė </w:t>
            </w:r>
            <w:proofErr w:type="spellStart"/>
            <w:r w:rsidRPr="001747F0">
              <w:rPr>
                <w:i/>
              </w:rPr>
              <w:t>mašė</w:t>
            </w:r>
            <w:proofErr w:type="spellEnd"/>
            <w:r w:rsidRPr="001747F0">
              <w:rPr>
                <w:i/>
              </w:rPr>
              <w:t xml:space="preserve"> technika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FB0C" w14:textId="77777777" w:rsidR="007540D2" w:rsidRDefault="007540D2" w:rsidP="0055455D">
            <w:pPr>
              <w:jc w:val="center"/>
            </w:pPr>
            <w:r>
              <w:t>Vilma Žukauskienė</w:t>
            </w:r>
          </w:p>
        </w:tc>
      </w:tr>
      <w:tr w:rsidR="007540D2" w14:paraId="26F9959D" w14:textId="77777777" w:rsidTr="007540D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A8D9" w14:textId="77777777" w:rsidR="007540D2" w:rsidRDefault="007540D2" w:rsidP="0055455D">
            <w:pPr>
              <w:jc w:val="center"/>
            </w:pPr>
            <w:r>
              <w:t>Vasario 3, 10, 17, 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6C5E" w14:textId="77777777" w:rsidR="007540D2" w:rsidRPr="00353537" w:rsidRDefault="007540D2" w:rsidP="0055455D">
            <w:pPr>
              <w:jc w:val="center"/>
            </w:pPr>
            <w:r>
              <w:t>Šeimos popietė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1C55" w14:textId="77777777" w:rsidR="007540D2" w:rsidRDefault="007540D2" w:rsidP="0055455D">
            <w:pPr>
              <w:jc w:val="center"/>
            </w:pPr>
            <w:r>
              <w:t>Justina Mileškaitė</w:t>
            </w:r>
          </w:p>
        </w:tc>
      </w:tr>
      <w:tr w:rsidR="007540D2" w14:paraId="4338AF3B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6C5E" w14:textId="77777777" w:rsidR="007540D2" w:rsidRDefault="007540D2" w:rsidP="007540D2">
            <w:pPr>
              <w:spacing w:after="120"/>
              <w:jc w:val="center"/>
              <w:rPr>
                <w:b/>
              </w:rPr>
            </w:pPr>
            <w:r>
              <w:t>Vasario 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4529" w14:textId="77777777" w:rsidR="007540D2" w:rsidRDefault="007540D2" w:rsidP="007540D2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Užgavėnės Vilniuje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2F22" w14:textId="77777777" w:rsidR="00084FB9" w:rsidRDefault="00084FB9" w:rsidP="00084FB9">
            <w:pPr>
              <w:jc w:val="center"/>
            </w:pPr>
            <w:r>
              <w:t xml:space="preserve">S. Kavaliauskas, </w:t>
            </w:r>
          </w:p>
          <w:p w14:paraId="4C59DAC8" w14:textId="77777777" w:rsidR="00084FB9" w:rsidRDefault="00084FB9" w:rsidP="00084FB9">
            <w:pPr>
              <w:jc w:val="center"/>
            </w:pPr>
            <w:r>
              <w:t>D.</w:t>
            </w:r>
            <w:r w:rsidR="007540D2">
              <w:t xml:space="preserve"> Daugirdas</w:t>
            </w:r>
            <w:r>
              <w:t xml:space="preserve">, </w:t>
            </w:r>
          </w:p>
          <w:p w14:paraId="2E2B03AC" w14:textId="77777777" w:rsidR="007540D2" w:rsidRDefault="00084FB9" w:rsidP="00084FB9">
            <w:pPr>
              <w:jc w:val="center"/>
            </w:pPr>
            <w:r>
              <w:t>V. Žukauskienė</w:t>
            </w:r>
          </w:p>
        </w:tc>
      </w:tr>
      <w:tr w:rsidR="007540D2" w14:paraId="636C627A" w14:textId="77777777" w:rsidTr="00084F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4ACA" w14:textId="77777777" w:rsidR="007540D2" w:rsidRDefault="00084FB9" w:rsidP="00084FB9">
            <w:pPr>
              <w:spacing w:after="120"/>
              <w:jc w:val="center"/>
            </w:pPr>
            <w:r>
              <w:t xml:space="preserve">Vasario 11, 25 </w:t>
            </w:r>
            <w:r w:rsidR="007540D2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17D9" w14:textId="77777777" w:rsidR="007540D2" w:rsidRDefault="00084FB9" w:rsidP="007540D2">
            <w:pPr>
              <w:spacing w:after="120"/>
              <w:jc w:val="center"/>
              <w:rPr>
                <w:b/>
              </w:rPr>
            </w:pPr>
            <w:r w:rsidRPr="00353537">
              <w:t>ETNO ketvirtadienis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267" w14:textId="77777777" w:rsidR="007540D2" w:rsidRDefault="00084FB9" w:rsidP="007540D2">
            <w:pPr>
              <w:spacing w:after="120"/>
              <w:jc w:val="center"/>
            </w:pPr>
            <w:r>
              <w:t>Sandra Bakanovaitė</w:t>
            </w:r>
          </w:p>
        </w:tc>
      </w:tr>
      <w:tr w:rsidR="007540D2" w14:paraId="5974685D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D0D7" w14:textId="77777777" w:rsidR="007540D2" w:rsidRDefault="00084FB9" w:rsidP="007540D2">
            <w:pPr>
              <w:spacing w:after="120"/>
              <w:jc w:val="center"/>
            </w:pPr>
            <w:r>
              <w:t xml:space="preserve">Vasario 24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EDF" w14:textId="77777777" w:rsidR="007540D2" w:rsidRDefault="00084FB9" w:rsidP="00DF6361">
            <w:pPr>
              <w:jc w:val="center"/>
            </w:pPr>
            <w:r w:rsidRPr="001C7BE5">
              <w:t>Tarmių žaidimo</w:t>
            </w:r>
            <w:r w:rsidRPr="008B0093">
              <w:rPr>
                <w:b/>
                <w:i/>
              </w:rPr>
              <w:t xml:space="preserve"> </w:t>
            </w:r>
            <w:r w:rsidRPr="001C7BE5">
              <w:rPr>
                <w:i/>
              </w:rPr>
              <w:t>“</w:t>
            </w:r>
            <w:proofErr w:type="spellStart"/>
            <w:r w:rsidRPr="001C7BE5">
              <w:rPr>
                <w:i/>
              </w:rPr>
              <w:t>Kon</w:t>
            </w:r>
            <w:proofErr w:type="spellEnd"/>
            <w:r w:rsidRPr="001C7BE5">
              <w:rPr>
                <w:i/>
              </w:rPr>
              <w:t xml:space="preserve"> saka”</w:t>
            </w:r>
            <w:r>
              <w:t xml:space="preserve"> (papildytas leidimas)</w:t>
            </w:r>
            <w:r w:rsidR="0004407C">
              <w:t xml:space="preserve"> pristatymas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B7E4" w14:textId="77777777" w:rsidR="007540D2" w:rsidRDefault="00084FB9" w:rsidP="007540D2">
            <w:pPr>
              <w:spacing w:after="120"/>
              <w:jc w:val="center"/>
            </w:pPr>
            <w:r>
              <w:t>Justina Mileškaitė</w:t>
            </w:r>
          </w:p>
        </w:tc>
      </w:tr>
      <w:tr w:rsidR="007540D2" w14:paraId="4D48B28C" w14:textId="77777777" w:rsidTr="00084F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9D03" w14:textId="77777777" w:rsidR="007540D2" w:rsidRDefault="00084FB9" w:rsidP="007540D2">
            <w:pPr>
              <w:spacing w:after="120"/>
              <w:jc w:val="center"/>
            </w:pPr>
            <w:r>
              <w:t>Kovo 1, 8,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6524" w14:textId="77777777" w:rsidR="007540D2" w:rsidRDefault="00084FB9" w:rsidP="007540D2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E2E1" w14:textId="77777777" w:rsidR="007540D2" w:rsidRDefault="00084FB9" w:rsidP="007540D2">
            <w:pPr>
              <w:spacing w:after="120"/>
              <w:jc w:val="center"/>
            </w:pPr>
            <w:r>
              <w:t>Sandra Bakanovaitė</w:t>
            </w:r>
          </w:p>
        </w:tc>
      </w:tr>
      <w:tr w:rsidR="00084FB9" w14:paraId="7AA4EB95" w14:textId="77777777" w:rsidTr="00084F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268" w14:textId="77777777" w:rsidR="00084FB9" w:rsidRDefault="00084FB9" w:rsidP="007540D2">
            <w:pPr>
              <w:spacing w:after="120"/>
              <w:jc w:val="center"/>
            </w:pPr>
            <w:r>
              <w:t>Kovo 1, 8,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FFE9" w14:textId="77777777" w:rsidR="00084FB9" w:rsidRPr="00353537" w:rsidRDefault="00084FB9" w:rsidP="007540D2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5880" w14:textId="77777777" w:rsidR="00084FB9" w:rsidRDefault="00021B5E" w:rsidP="007540D2">
            <w:pPr>
              <w:spacing w:after="120"/>
              <w:jc w:val="center"/>
            </w:pPr>
            <w:r>
              <w:t>Daumantas Daugirdas</w:t>
            </w:r>
          </w:p>
        </w:tc>
      </w:tr>
      <w:tr w:rsidR="005C6E25" w14:paraId="44C9F767" w14:textId="77777777" w:rsidTr="00084FB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9F1A" w14:textId="77777777" w:rsidR="005C6E25" w:rsidRDefault="005C6E25" w:rsidP="005C6E25">
            <w:pPr>
              <w:spacing w:after="120"/>
              <w:jc w:val="center"/>
            </w:pPr>
            <w:r>
              <w:t>Kovo 1-2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88C" w14:textId="77777777" w:rsidR="005C6E25" w:rsidRPr="001C7BE5" w:rsidRDefault="005C6E25" w:rsidP="00DF6361">
            <w:pPr>
              <w:jc w:val="center"/>
              <w:rPr>
                <w:b/>
                <w:i/>
              </w:rPr>
            </w:pPr>
            <w:r w:rsidRPr="001C7BE5">
              <w:rPr>
                <w:b/>
                <w:i/>
              </w:rPr>
              <w:t>Respublikinis seminaras „Pavasario švenčių ypatumai”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F4D00" w14:textId="77777777" w:rsidR="005C6E25" w:rsidRDefault="005C6E25" w:rsidP="005C6E25">
            <w:pPr>
              <w:spacing w:after="120"/>
              <w:jc w:val="center"/>
            </w:pPr>
            <w:r>
              <w:t>Marija Liugienė</w:t>
            </w:r>
          </w:p>
        </w:tc>
      </w:tr>
      <w:tr w:rsidR="005C6E25" w14:paraId="1134CD80" w14:textId="77777777" w:rsidTr="005C6E2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14BF" w14:textId="77777777" w:rsidR="005C6E25" w:rsidRDefault="005C6E25" w:rsidP="005C6E25">
            <w:pPr>
              <w:spacing w:after="120"/>
              <w:jc w:val="center"/>
              <w:rPr>
                <w:b/>
              </w:rPr>
            </w:pPr>
            <w:r>
              <w:t xml:space="preserve">Kovo </w:t>
            </w:r>
            <w:r>
              <w:rPr>
                <w:bCs/>
              </w:rPr>
              <w:t xml:space="preserve">2, 9, 15 </w:t>
            </w:r>
            <w:r>
              <w:t xml:space="preserve">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8D33" w14:textId="77777777" w:rsidR="005C6E25" w:rsidRPr="00353537" w:rsidRDefault="005C6E25" w:rsidP="00DF6361">
            <w:pPr>
              <w:jc w:val="center"/>
            </w:pPr>
            <w:r>
              <w:t>Šeimos popietė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9EA3" w14:textId="77777777" w:rsidR="005C6E25" w:rsidRDefault="005C6E25" w:rsidP="005C6E25">
            <w:pPr>
              <w:spacing w:after="120"/>
              <w:jc w:val="center"/>
            </w:pPr>
            <w:r>
              <w:t>Justina Mileškaitė</w:t>
            </w:r>
          </w:p>
        </w:tc>
      </w:tr>
      <w:tr w:rsidR="005C6E25" w14:paraId="1CB19D75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6BC3" w14:textId="77777777" w:rsidR="005C6E25" w:rsidRDefault="005C6E25" w:rsidP="00DF6361">
            <w:pPr>
              <w:jc w:val="center"/>
            </w:pPr>
            <w:r>
              <w:t>Kovo 4–6</w:t>
            </w:r>
            <w:r w:rsidR="001B5369">
              <w:t xml:space="preserve"> </w:t>
            </w:r>
            <w:r>
              <w:t xml:space="preserve"> 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DD86" w14:textId="77777777" w:rsidR="005C6E25" w:rsidRDefault="005C6E25" w:rsidP="00DF6361">
            <w:pPr>
              <w:jc w:val="center"/>
              <w:rPr>
                <w:b/>
              </w:rPr>
            </w:pPr>
            <w:r>
              <w:rPr>
                <w:b/>
              </w:rPr>
              <w:t>Kaziuko mugė (</w:t>
            </w:r>
            <w:r w:rsidRPr="005C6E25">
              <w:t>kultūrinė programa</w:t>
            </w:r>
            <w:r>
              <w:t>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34AC" w14:textId="77777777" w:rsidR="005C6E25" w:rsidRDefault="005C6E25" w:rsidP="00DF6361">
            <w:pPr>
              <w:jc w:val="center"/>
            </w:pPr>
            <w:r>
              <w:t>Milda Ričkutė,</w:t>
            </w:r>
          </w:p>
          <w:p w14:paraId="0CC27FE8" w14:textId="77777777" w:rsidR="005C6E25" w:rsidRDefault="005C6E25" w:rsidP="00DF6361">
            <w:pPr>
              <w:jc w:val="center"/>
            </w:pPr>
            <w:r>
              <w:t>S. Kavaliauskas</w:t>
            </w:r>
          </w:p>
        </w:tc>
      </w:tr>
      <w:tr w:rsidR="005C6E25" w14:paraId="5A75FE5D" w14:textId="77777777" w:rsidTr="005C6E2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517E" w14:textId="77777777" w:rsidR="005C6E25" w:rsidRDefault="005C6E25" w:rsidP="005C6E25">
            <w:pPr>
              <w:spacing w:after="120"/>
              <w:jc w:val="center"/>
            </w:pPr>
            <w:r>
              <w:t xml:space="preserve">Kovo 8, 10, 15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2D42" w14:textId="77777777" w:rsidR="005C6E25" w:rsidRDefault="005C6E25" w:rsidP="00DF6361">
            <w:pPr>
              <w:jc w:val="center"/>
              <w:rPr>
                <w:b/>
              </w:rPr>
            </w:pPr>
            <w:r>
              <w:t>Praktinis</w:t>
            </w:r>
            <w:r w:rsidRPr="00353537">
              <w:t xml:space="preserve"> seminarai „Vilnietiška verba”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18B0" w14:textId="77777777" w:rsidR="005C6E25" w:rsidRDefault="005C6E25" w:rsidP="005C6E25">
            <w:pPr>
              <w:spacing w:after="120"/>
              <w:jc w:val="center"/>
            </w:pPr>
            <w:r>
              <w:t>Marija Liugienė</w:t>
            </w:r>
          </w:p>
        </w:tc>
      </w:tr>
      <w:tr w:rsidR="005C6E25" w14:paraId="4F16BED5" w14:textId="77777777" w:rsidTr="005C6E2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1B3C" w14:textId="77777777" w:rsidR="005C6E25" w:rsidRDefault="005C6E25" w:rsidP="00436A69">
            <w:pPr>
              <w:jc w:val="center"/>
            </w:pPr>
            <w:r>
              <w:t>Kovo 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AC1" w14:textId="77777777" w:rsidR="005C6E25" w:rsidRDefault="005C6E25" w:rsidP="00436A69">
            <w:pPr>
              <w:jc w:val="center"/>
            </w:pPr>
            <w:r w:rsidRPr="00353537">
              <w:t>ETNO ketvirtadienis</w:t>
            </w:r>
            <w:r w:rsidR="001C7BE5">
              <w:t>. Tradicinis kiaušinių marginimas vašku ir Velykinių dainų dainavimas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0EA1" w14:textId="77777777" w:rsidR="001C7BE5" w:rsidRDefault="005C6E25" w:rsidP="00436A69">
            <w:pPr>
              <w:jc w:val="center"/>
            </w:pPr>
            <w:r>
              <w:t>Sandra Bakanovaitė</w:t>
            </w:r>
            <w:r w:rsidR="001C7BE5">
              <w:t>,</w:t>
            </w:r>
          </w:p>
          <w:p w14:paraId="0CD5F907" w14:textId="77777777" w:rsidR="005C6E25" w:rsidRDefault="001C7BE5" w:rsidP="00436A69">
            <w:pPr>
              <w:jc w:val="center"/>
            </w:pPr>
            <w:r>
              <w:t xml:space="preserve">Justina Mileškaitė </w:t>
            </w:r>
          </w:p>
          <w:p w14:paraId="07BF4069" w14:textId="77777777" w:rsidR="001C7BE5" w:rsidRDefault="001C7BE5" w:rsidP="00436A69">
            <w:pPr>
              <w:jc w:val="center"/>
            </w:pPr>
          </w:p>
        </w:tc>
      </w:tr>
      <w:tr w:rsidR="001C7BE5" w14:paraId="647E5D5C" w14:textId="77777777" w:rsidTr="005C6E2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BE2E" w14:textId="77777777" w:rsidR="001C7BE5" w:rsidRDefault="001C7BE5" w:rsidP="00DF6361">
            <w:pPr>
              <w:jc w:val="center"/>
            </w:pPr>
            <w:r>
              <w:t>Kovo 19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3CB85" w14:textId="77777777" w:rsidR="001C7BE5" w:rsidRDefault="001C7BE5" w:rsidP="00DF6361">
            <w:pPr>
              <w:jc w:val="center"/>
              <w:rPr>
                <w:b/>
              </w:rPr>
            </w:pPr>
            <w:r>
              <w:rPr>
                <w:b/>
              </w:rPr>
              <w:t>Pavasario lygiadienis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7ADD" w14:textId="77777777" w:rsidR="001C7BE5" w:rsidRDefault="001C7BE5" w:rsidP="00DF6361">
            <w:pPr>
              <w:jc w:val="center"/>
            </w:pPr>
            <w:r>
              <w:t>Paulius Narušis,</w:t>
            </w:r>
          </w:p>
          <w:p w14:paraId="3F6D706A" w14:textId="77777777" w:rsidR="001C7BE5" w:rsidRDefault="001C7BE5" w:rsidP="00DF6361">
            <w:pPr>
              <w:jc w:val="center"/>
            </w:pPr>
            <w:r>
              <w:t>Sandra Bakanovaitė</w:t>
            </w:r>
          </w:p>
        </w:tc>
      </w:tr>
      <w:tr w:rsidR="001C7BE5" w14:paraId="6B1A508E" w14:textId="77777777" w:rsidTr="001C7B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7DDE" w14:textId="77777777" w:rsidR="001C7BE5" w:rsidRDefault="001C7BE5" w:rsidP="00436A69">
            <w:pPr>
              <w:spacing w:after="120"/>
              <w:jc w:val="center"/>
            </w:pPr>
            <w:r>
              <w:t>Kovo  21, 24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999E" w14:textId="77777777" w:rsidR="001C7BE5" w:rsidRDefault="001C7BE5" w:rsidP="00436A69">
            <w:pPr>
              <w:spacing w:after="120"/>
              <w:jc w:val="center"/>
            </w:pPr>
            <w:r>
              <w:t>Praktiniai seminarai „Margučių raštai“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38C8" w14:textId="77777777" w:rsidR="001C7BE5" w:rsidRDefault="001C7BE5" w:rsidP="00436A69">
            <w:pPr>
              <w:spacing w:after="120"/>
              <w:jc w:val="center"/>
            </w:pPr>
            <w:r>
              <w:t>Marija Liugienė</w:t>
            </w:r>
          </w:p>
        </w:tc>
      </w:tr>
      <w:tr w:rsidR="001C7BE5" w14:paraId="27EB12CC" w14:textId="77777777" w:rsidTr="001C7B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5A2F" w14:textId="77777777" w:rsidR="001C7BE5" w:rsidRDefault="001C7BE5" w:rsidP="00436A69">
            <w:pPr>
              <w:jc w:val="center"/>
            </w:pPr>
            <w:r>
              <w:lastRenderedPageBreak/>
              <w:t>Kovo 22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ADFE" w14:textId="77777777" w:rsidR="001C7BE5" w:rsidRDefault="001C7BE5" w:rsidP="00436A69">
            <w:pPr>
              <w:jc w:val="center"/>
            </w:pPr>
            <w:r>
              <w:t>P</w:t>
            </w:r>
            <w:r w:rsidRPr="00353537">
              <w:t>raktinis seminara</w:t>
            </w:r>
            <w:r>
              <w:t>s „Lietuviški šiaudiniai sodai”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B8EC" w14:textId="77777777" w:rsidR="001C7BE5" w:rsidRDefault="001C7BE5" w:rsidP="00436A69">
            <w:pPr>
              <w:jc w:val="center"/>
            </w:pPr>
            <w:r>
              <w:t>Marija Liugienė</w:t>
            </w:r>
          </w:p>
        </w:tc>
      </w:tr>
      <w:tr w:rsidR="001C7BE5" w14:paraId="6B6465F6" w14:textId="77777777" w:rsidTr="001C7B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E684" w14:textId="77777777" w:rsidR="001C7BE5" w:rsidRDefault="001C7BE5" w:rsidP="00DF6361">
            <w:pPr>
              <w:jc w:val="center"/>
            </w:pPr>
            <w:r>
              <w:t>Kovo 28</w:t>
            </w:r>
            <w:r w:rsidR="001B5369">
              <w:t xml:space="preserve"> </w:t>
            </w:r>
            <w:r>
              <w:t xml:space="preserve">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1797" w14:textId="77777777" w:rsidR="001C7BE5" w:rsidRDefault="001C7BE5" w:rsidP="00DF6361">
            <w:pPr>
              <w:jc w:val="center"/>
              <w:rPr>
                <w:b/>
              </w:rPr>
            </w:pPr>
            <w:r>
              <w:rPr>
                <w:b/>
              </w:rPr>
              <w:t>Velykų renginys „Dangus margučių raštuose“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DA32" w14:textId="77777777" w:rsidR="001C7BE5" w:rsidRDefault="001C7BE5" w:rsidP="00DF6361">
            <w:pPr>
              <w:jc w:val="center"/>
            </w:pPr>
            <w:r>
              <w:t>Kristina Aponavičiutė</w:t>
            </w:r>
          </w:p>
        </w:tc>
      </w:tr>
      <w:tr w:rsidR="001C7BE5" w14:paraId="13A121EC" w14:textId="77777777" w:rsidTr="001C7B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783F" w14:textId="77777777" w:rsidR="001C7BE5" w:rsidRDefault="001C7BE5" w:rsidP="00436A69">
            <w:pPr>
              <w:spacing w:after="120"/>
              <w:jc w:val="center"/>
            </w:pPr>
            <w:r>
              <w:t>Balandžio 5, 12, 19, 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F54" w14:textId="77777777" w:rsidR="001C7BE5" w:rsidRDefault="001C7BE5" w:rsidP="00436A69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E3F6" w14:textId="77777777" w:rsidR="001C7BE5" w:rsidRDefault="001C7BE5" w:rsidP="00436A69">
            <w:pPr>
              <w:spacing w:after="120"/>
              <w:jc w:val="center"/>
            </w:pPr>
            <w:r>
              <w:t>Sandra Bakanovaitė</w:t>
            </w:r>
          </w:p>
        </w:tc>
      </w:tr>
      <w:tr w:rsidR="001C7BE5" w14:paraId="1A986274" w14:textId="77777777" w:rsidTr="001C7B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0E23" w14:textId="77777777" w:rsidR="001C7BE5" w:rsidRDefault="001C7BE5" w:rsidP="00436A69">
            <w:pPr>
              <w:spacing w:after="120"/>
              <w:jc w:val="center"/>
            </w:pPr>
            <w:r>
              <w:t>Balandžio 5, 12, 19, 26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1F6C" w14:textId="77777777" w:rsidR="001C7BE5" w:rsidRPr="00353537" w:rsidRDefault="001C7BE5" w:rsidP="00436A69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2962" w14:textId="77777777" w:rsidR="001C7BE5" w:rsidRDefault="00021B5E" w:rsidP="00436A69">
            <w:pPr>
              <w:spacing w:after="120"/>
              <w:jc w:val="center"/>
            </w:pPr>
            <w:r>
              <w:t>Daumantas Daugirdas</w:t>
            </w:r>
          </w:p>
        </w:tc>
      </w:tr>
      <w:tr w:rsidR="001C7BE5" w14:paraId="254F54EA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CB6A" w14:textId="77777777" w:rsidR="001C7BE5" w:rsidRDefault="00DA4E15" w:rsidP="00DF6361">
            <w:pPr>
              <w:jc w:val="center"/>
              <w:rPr>
                <w:lang w:val="en-US"/>
              </w:rPr>
            </w:pPr>
            <w:r>
              <w:t>Balandžio 5-7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98216" w14:textId="77777777" w:rsidR="001C7BE5" w:rsidRDefault="001C7BE5" w:rsidP="00DF6361">
            <w:pPr>
              <w:jc w:val="center"/>
            </w:pPr>
            <w:r>
              <w:t>Vilniaus folkloro ansamblių peržiūra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8B5E" w14:textId="77777777" w:rsidR="001C7BE5" w:rsidRDefault="001C7BE5" w:rsidP="00DF6361">
            <w:pPr>
              <w:jc w:val="center"/>
            </w:pPr>
            <w:r>
              <w:t>Stanislovas Kavaliauskas</w:t>
            </w:r>
          </w:p>
        </w:tc>
      </w:tr>
      <w:tr w:rsidR="00DA4E15" w14:paraId="1F53D1B6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5E96" w14:textId="77777777" w:rsidR="00DA4E15" w:rsidRDefault="00DA4E15" w:rsidP="00DF6361">
            <w:pPr>
              <w:jc w:val="center"/>
            </w:pPr>
            <w:r>
              <w:t>Balandžio 6, 13, 20, 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8892" w14:textId="77777777" w:rsidR="00DA4E15" w:rsidRPr="00353537" w:rsidRDefault="00DA4E15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080D" w14:textId="77777777" w:rsidR="00DA4E15" w:rsidRDefault="00DA4E15" w:rsidP="00DF6361">
            <w:pPr>
              <w:jc w:val="center"/>
            </w:pPr>
            <w:r>
              <w:t>Justina Mileškaitė</w:t>
            </w:r>
          </w:p>
        </w:tc>
      </w:tr>
      <w:tr w:rsidR="00DA4E15" w14:paraId="4DBDAA8A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F7AD" w14:textId="77777777" w:rsidR="00DA4E15" w:rsidRDefault="00DA4E15" w:rsidP="00DF6361">
            <w:pPr>
              <w:jc w:val="center"/>
              <w:rPr>
                <w:lang w:val="en-US"/>
              </w:rPr>
            </w:pPr>
            <w:r>
              <w:t xml:space="preserve">Balandžio 14, 28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8967" w14:textId="77777777" w:rsidR="00DA4E15" w:rsidRDefault="00DA4E15" w:rsidP="00DF6361">
            <w:pPr>
              <w:jc w:val="center"/>
            </w:pPr>
            <w:r>
              <w:t>ETNO ketvirtadienis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2170" w14:textId="77777777" w:rsidR="00DA4E15" w:rsidRDefault="00DA4E15" w:rsidP="00DF6361">
            <w:pPr>
              <w:jc w:val="center"/>
            </w:pPr>
            <w:r>
              <w:t>Sandra Bakanovaitė</w:t>
            </w:r>
          </w:p>
        </w:tc>
      </w:tr>
      <w:tr w:rsidR="00DA4E15" w14:paraId="14A736F3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5CDC" w14:textId="77777777" w:rsidR="00DA4E15" w:rsidRDefault="00DA4E15" w:rsidP="00436A69">
            <w:pPr>
              <w:spacing w:after="120"/>
              <w:jc w:val="center"/>
            </w:pPr>
            <w:r>
              <w:t xml:space="preserve">Balandžio 19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068A" w14:textId="77777777" w:rsidR="00DA4E15" w:rsidRDefault="00DA4E15" w:rsidP="00436A69">
            <w:r>
              <w:t>Irenos</w:t>
            </w:r>
            <w:r w:rsidRPr="00DA4E15">
              <w:t xml:space="preserve"> Juškienės knygos</w:t>
            </w:r>
            <w:r w:rsidRPr="001747F0">
              <w:rPr>
                <w:b/>
                <w:i/>
              </w:rPr>
              <w:t xml:space="preserve"> </w:t>
            </w:r>
            <w:r w:rsidRPr="00DA4E15">
              <w:rPr>
                <w:i/>
              </w:rPr>
              <w:t>„Nuo pintinės iki rankinės”</w:t>
            </w:r>
            <w:r w:rsidRPr="00DA4E15">
              <w:t xml:space="preserve"> </w:t>
            </w:r>
            <w:r w:rsidRPr="00353537">
              <w:t>pr</w:t>
            </w:r>
            <w:r>
              <w:t>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B2D4" w14:textId="77777777" w:rsidR="00DA4E15" w:rsidRDefault="00DA4E15" w:rsidP="00436A69">
            <w:pPr>
              <w:spacing w:after="120"/>
              <w:jc w:val="center"/>
            </w:pPr>
            <w:r>
              <w:t>Marija Liugienė</w:t>
            </w:r>
          </w:p>
        </w:tc>
      </w:tr>
      <w:tr w:rsidR="00DA4E15" w14:paraId="2BF3950B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CA23" w14:textId="77777777" w:rsidR="00DA4E15" w:rsidRDefault="00DA4E15" w:rsidP="00436A69">
            <w:pPr>
              <w:jc w:val="center"/>
              <w:rPr>
                <w:lang w:val="en-US"/>
              </w:rPr>
            </w:pPr>
            <w:r>
              <w:t xml:space="preserve">Balandžio 19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93F5" w14:textId="77777777" w:rsidR="00DA4E15" w:rsidRDefault="00DA4E15" w:rsidP="00436A69">
            <w:r w:rsidRPr="00DA4E15">
              <w:t>Tautodailininkės Editos Petravičie</w:t>
            </w:r>
            <w:r>
              <w:t>nės rankinių parodos atidarymas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F91" w14:textId="77777777" w:rsidR="00DA4E15" w:rsidRDefault="00DA4E15" w:rsidP="00436A69">
            <w:pPr>
              <w:jc w:val="center"/>
            </w:pPr>
            <w:r>
              <w:t>Vilma  Žukauskienė</w:t>
            </w:r>
          </w:p>
        </w:tc>
      </w:tr>
      <w:tr w:rsidR="00DA4E15" w14:paraId="3BED5A4A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98E5" w14:textId="77777777" w:rsidR="00DA4E15" w:rsidRDefault="00DA4E15" w:rsidP="00436A69">
            <w:pPr>
              <w:spacing w:after="120"/>
              <w:jc w:val="center"/>
            </w:pPr>
            <w:r>
              <w:t>Gegužės 3, 10, 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5120" w14:textId="77777777" w:rsidR="00DA4E15" w:rsidRDefault="00DA4E15" w:rsidP="00436A69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FA7D" w14:textId="77777777" w:rsidR="00DA4E15" w:rsidRDefault="00DA4E15" w:rsidP="00436A69">
            <w:pPr>
              <w:spacing w:after="120"/>
              <w:jc w:val="center"/>
            </w:pPr>
            <w:r>
              <w:t>Sandra Bakanovaitė</w:t>
            </w:r>
          </w:p>
        </w:tc>
      </w:tr>
      <w:tr w:rsidR="00DA4E15" w14:paraId="1EFECF30" w14:textId="77777777" w:rsidTr="00DA4E1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8A4C" w14:textId="77777777" w:rsidR="00DA4E15" w:rsidRDefault="00436A69" w:rsidP="00436A69">
            <w:pPr>
              <w:spacing w:after="120"/>
              <w:jc w:val="center"/>
            </w:pPr>
            <w:r>
              <w:t>Gegužės 3, 10, 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F09" w14:textId="77777777" w:rsidR="00DA4E15" w:rsidRPr="00353537" w:rsidRDefault="00DA4E15" w:rsidP="00436A69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CC5" w14:textId="77777777" w:rsidR="00DA4E15" w:rsidRDefault="00021B5E" w:rsidP="00436A69">
            <w:pPr>
              <w:spacing w:after="120"/>
              <w:jc w:val="center"/>
            </w:pPr>
            <w:r>
              <w:t>Daumantas Daugirdas</w:t>
            </w:r>
          </w:p>
        </w:tc>
      </w:tr>
      <w:tr w:rsidR="00436A69" w14:paraId="22904005" w14:textId="77777777" w:rsidTr="00436A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3450" w14:textId="77777777" w:rsidR="00436A69" w:rsidRDefault="00436A69" w:rsidP="00DF6361">
            <w:pPr>
              <w:jc w:val="center"/>
            </w:pPr>
            <w:r>
              <w:t>Gegužės 4, 11, 18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CAA" w14:textId="77777777" w:rsidR="00436A69" w:rsidRPr="00353537" w:rsidRDefault="00436A69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DA2A" w14:textId="77777777" w:rsidR="00436A69" w:rsidRDefault="00436A69" w:rsidP="00DF6361">
            <w:pPr>
              <w:jc w:val="center"/>
            </w:pPr>
            <w:r>
              <w:t>Justina Mileškaitė</w:t>
            </w:r>
          </w:p>
        </w:tc>
      </w:tr>
      <w:tr w:rsidR="00436A69" w14:paraId="4DE873F7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D397" w14:textId="77777777" w:rsidR="00436A69" w:rsidRDefault="00436A69" w:rsidP="00DF6361">
            <w:pPr>
              <w:jc w:val="center"/>
            </w:pPr>
            <w:r>
              <w:t xml:space="preserve">Gegužės 12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FE2D" w14:textId="77777777" w:rsidR="00436A69" w:rsidRDefault="00436A69" w:rsidP="00DF6361">
            <w:pPr>
              <w:jc w:val="center"/>
            </w:pPr>
            <w:r>
              <w:t>ETNO ketvirtadienis.</w:t>
            </w:r>
            <w:r>
              <w:rPr>
                <w:b/>
              </w:rPr>
              <w:t xml:space="preserve"> </w:t>
            </w:r>
            <w:r>
              <w:t>Meilės deivės Mildos diena. Romansų vakaras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F8A3" w14:textId="77777777" w:rsidR="00436A69" w:rsidRDefault="00436A69" w:rsidP="00DF6361">
            <w:pPr>
              <w:jc w:val="center"/>
            </w:pPr>
            <w:r>
              <w:t>Justina Mileškaitė,</w:t>
            </w:r>
          </w:p>
          <w:p w14:paraId="39535B75" w14:textId="77777777" w:rsidR="00436A69" w:rsidRDefault="00436A69" w:rsidP="00DF6361">
            <w:pPr>
              <w:jc w:val="center"/>
            </w:pPr>
            <w:r>
              <w:t>Sandra Bakanovaitė</w:t>
            </w:r>
          </w:p>
        </w:tc>
      </w:tr>
      <w:tr w:rsidR="00436A69" w14:paraId="78978924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AA1D" w14:textId="77777777" w:rsidR="00436A69" w:rsidRDefault="00436A69" w:rsidP="00DF6361">
            <w:pPr>
              <w:jc w:val="center"/>
            </w:pPr>
            <w:r>
              <w:rPr>
                <w:rStyle w:val="tekstas"/>
              </w:rPr>
              <w:t>Gegužės 26–29</w:t>
            </w:r>
            <w:r w:rsidR="001B5369">
              <w:rPr>
                <w:rStyle w:val="tekstas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FD23" w14:textId="77777777" w:rsidR="00436A69" w:rsidRDefault="00436A69" w:rsidP="00DF6361">
            <w:pPr>
              <w:jc w:val="center"/>
              <w:rPr>
                <w:b/>
              </w:rPr>
            </w:pPr>
            <w:r>
              <w:rPr>
                <w:rStyle w:val="tekstas"/>
                <w:b/>
              </w:rPr>
              <w:t xml:space="preserve">Tarptautinis folkloro festivalis </w:t>
            </w:r>
            <w:r>
              <w:rPr>
                <w:rStyle w:val="tekstasbold"/>
                <w:b/>
              </w:rPr>
              <w:t xml:space="preserve">„Skamba </w:t>
            </w:r>
            <w:proofErr w:type="spellStart"/>
            <w:r>
              <w:rPr>
                <w:rStyle w:val="tekstasbold"/>
                <w:b/>
              </w:rPr>
              <w:t>skamba</w:t>
            </w:r>
            <w:proofErr w:type="spellEnd"/>
            <w:r>
              <w:rPr>
                <w:rStyle w:val="tekstasbold"/>
                <w:b/>
              </w:rPr>
              <w:t xml:space="preserve"> kankliai“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296A" w14:textId="77777777" w:rsidR="00436A69" w:rsidRDefault="00436A69" w:rsidP="00DF6361">
            <w:pPr>
              <w:jc w:val="center"/>
            </w:pPr>
            <w:r>
              <w:t>Milda Ričkutė,</w:t>
            </w:r>
          </w:p>
          <w:p w14:paraId="3FB0B188" w14:textId="77777777" w:rsidR="00436A69" w:rsidRDefault="00436A69" w:rsidP="00DF6361">
            <w:pPr>
              <w:jc w:val="center"/>
            </w:pPr>
            <w:r>
              <w:t>S. Kavaliauskas</w:t>
            </w:r>
          </w:p>
        </w:tc>
      </w:tr>
      <w:tr w:rsidR="00436A69" w14:paraId="4752CF7E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2901" w14:textId="77777777" w:rsidR="00436A69" w:rsidRDefault="00436A69" w:rsidP="00DF6361">
            <w:pPr>
              <w:jc w:val="center"/>
            </w:pPr>
            <w:r>
              <w:t>Gegužės 29</w:t>
            </w:r>
            <w:r w:rsidR="001B5369">
              <w:t xml:space="preserve"> </w:t>
            </w:r>
            <w:r>
              <w:t xml:space="preserve">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002C" w14:textId="77777777" w:rsidR="00436A69" w:rsidRDefault="00436A69" w:rsidP="00DF6361">
            <w:pPr>
              <w:jc w:val="center"/>
              <w:rPr>
                <w:b/>
              </w:rPr>
            </w:pPr>
            <w:r>
              <w:rPr>
                <w:b/>
              </w:rPr>
              <w:t>Vaikų ir jaunimo folkloro šventė „Saulytė“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9F00" w14:textId="77777777" w:rsidR="00436A69" w:rsidRDefault="00436A69" w:rsidP="00DF6361">
            <w:pPr>
              <w:jc w:val="center"/>
            </w:pPr>
            <w:r>
              <w:t>Loreta Stoliarovienė</w:t>
            </w:r>
          </w:p>
        </w:tc>
      </w:tr>
      <w:tr w:rsidR="00436A69" w14:paraId="4A45E0DE" w14:textId="77777777" w:rsidTr="00436A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E6D" w14:textId="77777777" w:rsidR="00436A69" w:rsidRDefault="00436A69" w:rsidP="00DF6361">
            <w:pPr>
              <w:jc w:val="center"/>
            </w:pPr>
            <w:r>
              <w:t>Birželio 17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EAA4" w14:textId="77777777" w:rsidR="00436A69" w:rsidRDefault="00436A69" w:rsidP="00DF6361">
            <w:pPr>
              <w:jc w:val="center"/>
            </w:pPr>
            <w:r>
              <w:t>ETNO Ketvirtadienis.</w:t>
            </w:r>
            <w:r>
              <w:rPr>
                <w:b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76C3" w14:textId="77777777" w:rsidR="00436A69" w:rsidRDefault="00436A69" w:rsidP="00DF6361">
            <w:pPr>
              <w:jc w:val="center"/>
            </w:pPr>
            <w:r>
              <w:t>Sandra Bakanovaitė</w:t>
            </w:r>
          </w:p>
        </w:tc>
      </w:tr>
      <w:tr w:rsidR="00436A69" w14:paraId="71633C9C" w14:textId="77777777" w:rsidTr="00436A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902B" w14:textId="77777777" w:rsidR="00436A69" w:rsidRDefault="00436A69" w:rsidP="00DF6361">
            <w:pPr>
              <w:jc w:val="center"/>
            </w:pPr>
            <w:r>
              <w:t>Birželio 19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B48F" w14:textId="77777777" w:rsidR="00436A69" w:rsidRDefault="00436A69" w:rsidP="00DF6361">
            <w:pPr>
              <w:jc w:val="center"/>
              <w:rPr>
                <w:b/>
              </w:rPr>
            </w:pPr>
            <w:r>
              <w:rPr>
                <w:b/>
              </w:rPr>
              <w:t>Žolynų turgus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C45D" w14:textId="77777777" w:rsidR="00436A69" w:rsidRDefault="00436A69" w:rsidP="00DF6361">
            <w:pPr>
              <w:jc w:val="center"/>
            </w:pPr>
            <w:r>
              <w:t xml:space="preserve">Loreta Stoliarovienė, </w:t>
            </w:r>
          </w:p>
          <w:p w14:paraId="2D780BA3" w14:textId="77777777" w:rsidR="00436A69" w:rsidRDefault="00436A69" w:rsidP="00DF6361">
            <w:pPr>
              <w:jc w:val="center"/>
            </w:pPr>
            <w:r>
              <w:t>Vilma Žukauskienė</w:t>
            </w:r>
          </w:p>
        </w:tc>
      </w:tr>
      <w:tr w:rsidR="00436A69" w14:paraId="792621C8" w14:textId="77777777" w:rsidTr="00436A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290E" w14:textId="77777777" w:rsidR="00436A69" w:rsidRDefault="00C26883" w:rsidP="00DF6361">
            <w:pPr>
              <w:jc w:val="center"/>
            </w:pPr>
            <w:r>
              <w:t>Birželio 25 – liepos 1</w:t>
            </w:r>
            <w:r w:rsidR="001B5369">
              <w:t xml:space="preserve">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C5A4" w14:textId="77777777" w:rsidR="00436A69" w:rsidRDefault="00436A69" w:rsidP="00DF6361">
            <w:pPr>
              <w:jc w:val="center"/>
              <w:rPr>
                <w:b/>
              </w:rPr>
            </w:pPr>
            <w:r w:rsidRPr="00C6148C">
              <w:t>Edukacinė etninės kultūros stovykla vaikams „</w:t>
            </w:r>
            <w:r w:rsidRPr="00806803">
              <w:rPr>
                <w:b/>
                <w:i/>
              </w:rPr>
              <w:t>Pažink etnografinius regionus – pažinsi visą Lietuvą!“</w:t>
            </w:r>
            <w: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1053" w14:textId="77777777" w:rsidR="00436A69" w:rsidRDefault="00436A69" w:rsidP="00DF6361">
            <w:pPr>
              <w:jc w:val="center"/>
            </w:pPr>
            <w:r>
              <w:t>Sandra Bakanovaitė</w:t>
            </w:r>
          </w:p>
        </w:tc>
      </w:tr>
      <w:tr w:rsidR="00B72D31" w14:paraId="79890B38" w14:textId="77777777" w:rsidTr="00B72D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E97F" w14:textId="77777777" w:rsidR="00B72D31" w:rsidRDefault="00B72D31" w:rsidP="00DF6361">
            <w:pPr>
              <w:jc w:val="center"/>
            </w:pPr>
            <w:r>
              <w:t xml:space="preserve">Rugsėjo 6, 13, 20, 27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8015" w14:textId="77777777" w:rsidR="00B72D31" w:rsidRDefault="00B72D31" w:rsidP="00DF6361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8264" w14:textId="77777777" w:rsidR="00B72D31" w:rsidRDefault="00B72D31" w:rsidP="00DF6361">
            <w:pPr>
              <w:jc w:val="center"/>
            </w:pPr>
            <w:r>
              <w:t>Sandra Bakanovaitė</w:t>
            </w:r>
          </w:p>
        </w:tc>
      </w:tr>
      <w:tr w:rsidR="00B72D31" w14:paraId="6C244899" w14:textId="77777777" w:rsidTr="00B72D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5BD5" w14:textId="77777777" w:rsidR="00B72D31" w:rsidRDefault="00B72D31" w:rsidP="00DF6361">
            <w:pPr>
              <w:jc w:val="center"/>
            </w:pPr>
            <w:r>
              <w:t>Rugsėjo 6, 13, 20, 27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B0D9" w14:textId="77777777" w:rsidR="00B72D31" w:rsidRPr="00353537" w:rsidRDefault="00B72D31" w:rsidP="00DF6361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770F" w14:textId="77777777" w:rsidR="00B72D31" w:rsidRDefault="00021B5E" w:rsidP="00DF6361">
            <w:pPr>
              <w:jc w:val="center"/>
            </w:pPr>
            <w:r>
              <w:t>Daumantas Daugirdas</w:t>
            </w:r>
          </w:p>
        </w:tc>
      </w:tr>
      <w:tr w:rsidR="00B72D31" w14:paraId="78B07B54" w14:textId="77777777" w:rsidTr="00B72D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00BB" w14:textId="77777777" w:rsidR="00B72D31" w:rsidRDefault="00B72D31" w:rsidP="00DF6361">
            <w:pPr>
              <w:jc w:val="center"/>
            </w:pPr>
            <w:r>
              <w:t>Rugsėjo 7, 14, 21, 28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D62F" w14:textId="77777777" w:rsidR="00B72D31" w:rsidRPr="00353537" w:rsidRDefault="00B72D31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9128" w14:textId="77777777" w:rsidR="00B72D31" w:rsidRDefault="00B72D31" w:rsidP="00DF6361">
            <w:pPr>
              <w:jc w:val="center"/>
            </w:pPr>
            <w:r>
              <w:t>Justina Mileškaitė</w:t>
            </w:r>
          </w:p>
        </w:tc>
      </w:tr>
      <w:tr w:rsidR="00CD6ED9" w14:paraId="7949AECF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3084" w14:textId="77777777" w:rsidR="00CD6ED9" w:rsidRDefault="00B72D31" w:rsidP="00DF6361">
            <w:pPr>
              <w:jc w:val="center"/>
            </w:pPr>
            <w:r>
              <w:t xml:space="preserve">Rugsėjo 15, 29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FA1E" w14:textId="77777777" w:rsidR="00CD6ED9" w:rsidRDefault="00CD6ED9" w:rsidP="00DF6361">
            <w:pPr>
              <w:jc w:val="center"/>
            </w:pPr>
            <w:r>
              <w:t>ETNO Ketvirtadienis.</w:t>
            </w:r>
            <w:r>
              <w:rPr>
                <w:b/>
              </w:rPr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1349" w14:textId="77777777" w:rsidR="00CD6ED9" w:rsidRDefault="00CD6ED9" w:rsidP="00DF6361">
            <w:pPr>
              <w:jc w:val="center"/>
            </w:pPr>
            <w:r>
              <w:t>Sandra Bakanovaitė</w:t>
            </w:r>
          </w:p>
        </w:tc>
      </w:tr>
      <w:tr w:rsidR="00B72D31" w14:paraId="63FD8469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2C7E" w14:textId="77777777" w:rsidR="00B72D31" w:rsidRDefault="00B72D31" w:rsidP="00DF6361">
            <w:pPr>
              <w:jc w:val="center"/>
            </w:pPr>
            <w:r>
              <w:t>Rugsėjo 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A9D3" w14:textId="77777777" w:rsidR="00B72D31" w:rsidRDefault="00B72D31" w:rsidP="00DF6361">
            <w:pPr>
              <w:jc w:val="center"/>
            </w:pPr>
            <w:r w:rsidRPr="00732A2B">
              <w:t>DVD “Vilniaus lygiadieniai”</w:t>
            </w:r>
            <w:r>
              <w:t xml:space="preserve"> pristatymas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EB81" w14:textId="77777777" w:rsidR="00B72D31" w:rsidRDefault="00B72D31" w:rsidP="00DF6361">
            <w:pPr>
              <w:jc w:val="center"/>
            </w:pPr>
            <w:r>
              <w:t>Vilma Žukauskienė</w:t>
            </w:r>
          </w:p>
        </w:tc>
      </w:tr>
      <w:tr w:rsidR="00CD6ED9" w14:paraId="15F7EC40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941A" w14:textId="77777777" w:rsidR="00CD6ED9" w:rsidRDefault="00B72D31" w:rsidP="00DF6361">
            <w:pPr>
              <w:jc w:val="center"/>
            </w:pPr>
            <w:r>
              <w:t>Rugsėjo 22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68C2" w14:textId="77777777" w:rsidR="00CD6ED9" w:rsidRDefault="00CD6ED9" w:rsidP="00DF6361">
            <w:pPr>
              <w:jc w:val="center"/>
              <w:rPr>
                <w:b/>
              </w:rPr>
            </w:pPr>
            <w:r>
              <w:rPr>
                <w:b/>
              </w:rPr>
              <w:t xml:space="preserve">Rudens lygiadienis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C6FA" w14:textId="77777777" w:rsidR="00B72D31" w:rsidRDefault="00B72D31" w:rsidP="00DF6361">
            <w:pPr>
              <w:jc w:val="center"/>
            </w:pPr>
            <w:smartTag w:uri="urn:schemas-microsoft-com:office:smarttags" w:element="PersonName">
              <w:r>
                <w:t>Sandra</w:t>
              </w:r>
            </w:smartTag>
            <w:r>
              <w:t xml:space="preserve"> Bakanovaitė,</w:t>
            </w:r>
          </w:p>
          <w:p w14:paraId="00F018E6" w14:textId="77777777" w:rsidR="00CD6ED9" w:rsidRDefault="00B72D31" w:rsidP="00DF6361">
            <w:pPr>
              <w:jc w:val="center"/>
            </w:pPr>
            <w:r>
              <w:t>Paulius Narušis</w:t>
            </w:r>
          </w:p>
        </w:tc>
      </w:tr>
      <w:tr w:rsidR="00B72D31" w14:paraId="14506439" w14:textId="77777777" w:rsidTr="00B72D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22AB" w14:textId="77777777" w:rsidR="00B72D31" w:rsidRDefault="00B72D31" w:rsidP="00DF6361">
            <w:pPr>
              <w:jc w:val="center"/>
            </w:pPr>
            <w:r>
              <w:t>Spalio 4,11, 18, 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D584" w14:textId="77777777" w:rsidR="00B72D31" w:rsidRDefault="00B72D31" w:rsidP="00DF6361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B60" w14:textId="77777777" w:rsidR="00B72D31" w:rsidRDefault="00B72D31" w:rsidP="00DF6361">
            <w:pPr>
              <w:jc w:val="center"/>
            </w:pPr>
            <w:r>
              <w:t>Sandra Bakanovaitė</w:t>
            </w:r>
          </w:p>
        </w:tc>
      </w:tr>
      <w:tr w:rsidR="00B72D31" w14:paraId="74E19F12" w14:textId="77777777" w:rsidTr="00B72D3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AA15" w14:textId="77777777" w:rsidR="00B72D31" w:rsidRDefault="00B72D31" w:rsidP="00DF6361">
            <w:pPr>
              <w:jc w:val="center"/>
            </w:pPr>
            <w:r>
              <w:t>Spalio 4,11, 18, 25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DD7F" w14:textId="77777777" w:rsidR="00B72D31" w:rsidRPr="00353537" w:rsidRDefault="00B72D31" w:rsidP="00DF6361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F9FA" w14:textId="77777777" w:rsidR="00B72D31" w:rsidRDefault="00021B5E" w:rsidP="00DF6361">
            <w:pPr>
              <w:jc w:val="center"/>
            </w:pPr>
            <w:r>
              <w:t>Daumantas Daugirdas</w:t>
            </w:r>
          </w:p>
        </w:tc>
      </w:tr>
      <w:tr w:rsidR="00B72D31" w14:paraId="5D82D387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58AC" w14:textId="77777777" w:rsidR="00B72D31" w:rsidRDefault="00732A2B" w:rsidP="00B72D31">
            <w:pPr>
              <w:spacing w:after="120"/>
              <w:jc w:val="center"/>
            </w:pPr>
            <w:r>
              <w:t>Spalio 4-5</w:t>
            </w:r>
            <w:r w:rsidR="00B72D31">
              <w:t xml:space="preserve"> d. </w:t>
            </w:r>
            <w:r w:rsidR="00B72D31"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7DF3" w14:textId="77777777" w:rsidR="00B72D31" w:rsidRPr="00732A2B" w:rsidRDefault="00732A2B" w:rsidP="00DF6361">
            <w:pPr>
              <w:jc w:val="center"/>
              <w:rPr>
                <w:b/>
                <w:i/>
              </w:rPr>
            </w:pPr>
            <w:r w:rsidRPr="00732A2B">
              <w:rPr>
                <w:b/>
                <w:i/>
              </w:rPr>
              <w:t>Respublikinis s</w:t>
            </w:r>
            <w:r w:rsidR="00B72D31" w:rsidRPr="00732A2B">
              <w:rPr>
                <w:b/>
                <w:i/>
              </w:rPr>
              <w:t>eminaras „Rudens šventės kalendoriniame cikle”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A759" w14:textId="77777777" w:rsidR="00B72D31" w:rsidRDefault="00B72D31" w:rsidP="00B72D31">
            <w:pPr>
              <w:spacing w:after="120"/>
              <w:jc w:val="center"/>
            </w:pPr>
            <w:r>
              <w:t>Marija Liugienė</w:t>
            </w:r>
          </w:p>
        </w:tc>
      </w:tr>
      <w:tr w:rsidR="00732A2B" w14:paraId="15C501DB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C5D8" w14:textId="77777777" w:rsidR="00732A2B" w:rsidRDefault="00732A2B" w:rsidP="00DF6361">
            <w:pPr>
              <w:jc w:val="center"/>
            </w:pPr>
            <w:r>
              <w:t>Spalio 5, 12, 19, 26</w:t>
            </w:r>
            <w:r>
              <w:tab/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ED93" w14:textId="77777777" w:rsidR="00732A2B" w:rsidRPr="00353537" w:rsidRDefault="00732A2B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EEDA" w14:textId="77777777" w:rsidR="00732A2B" w:rsidRDefault="00732A2B" w:rsidP="00DF6361">
            <w:pPr>
              <w:jc w:val="center"/>
            </w:pPr>
            <w:r>
              <w:t>Justina Mileškaitė</w:t>
            </w:r>
          </w:p>
        </w:tc>
      </w:tr>
      <w:tr w:rsidR="00732A2B" w14:paraId="528AC0D2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EE2C" w14:textId="77777777" w:rsidR="00732A2B" w:rsidRDefault="00732A2B" w:rsidP="00DF6361">
            <w:pPr>
              <w:jc w:val="center"/>
            </w:pPr>
            <w:r>
              <w:lastRenderedPageBreak/>
              <w:t>Spalio 13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EFFF" w14:textId="77777777" w:rsidR="00732A2B" w:rsidRDefault="00732A2B" w:rsidP="00DF6361">
            <w:pPr>
              <w:jc w:val="center"/>
            </w:pPr>
            <w:r>
              <w:t>ETNO Ketvirtadienis. Žvakių liejimas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AD3B" w14:textId="77777777" w:rsidR="00732A2B" w:rsidRDefault="00732A2B" w:rsidP="00DF6361">
            <w:pPr>
              <w:jc w:val="center"/>
            </w:pPr>
            <w:smartTag w:uri="urn:schemas-microsoft-com:office:smarttags" w:element="PersonName">
              <w:r>
                <w:t>Sandra</w:t>
              </w:r>
            </w:smartTag>
            <w:r>
              <w:t xml:space="preserve"> Bakanovaitė,</w:t>
            </w:r>
          </w:p>
          <w:p w14:paraId="3FF26EA0" w14:textId="77777777" w:rsidR="00732A2B" w:rsidRDefault="00732A2B" w:rsidP="00DF6361">
            <w:pPr>
              <w:jc w:val="center"/>
            </w:pPr>
            <w:r>
              <w:t>Justina Mileškaitė</w:t>
            </w:r>
          </w:p>
        </w:tc>
      </w:tr>
      <w:tr w:rsidR="00732A2B" w14:paraId="149EEF56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2A2E" w14:textId="77777777" w:rsidR="00732A2B" w:rsidRDefault="00732A2B" w:rsidP="00DF6361">
            <w:pPr>
              <w:jc w:val="center"/>
            </w:pPr>
            <w:r>
              <w:t>Spalio 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0426" w14:textId="77777777" w:rsidR="00732A2B" w:rsidRDefault="00732A2B" w:rsidP="00DF6361">
            <w:pPr>
              <w:jc w:val="center"/>
            </w:pPr>
            <w:r>
              <w:t xml:space="preserve">Leidinio </w:t>
            </w:r>
            <w:r w:rsidRPr="00732A2B">
              <w:rPr>
                <w:b/>
                <w:i/>
              </w:rPr>
              <w:t xml:space="preserve">„Lietuvių </w:t>
            </w:r>
            <w:proofErr w:type="spellStart"/>
            <w:r w:rsidRPr="00732A2B">
              <w:rPr>
                <w:b/>
                <w:i/>
              </w:rPr>
              <w:t>etnoastronominis</w:t>
            </w:r>
            <w:proofErr w:type="spellEnd"/>
            <w:r w:rsidRPr="00732A2B">
              <w:rPr>
                <w:b/>
                <w:i/>
              </w:rPr>
              <w:t xml:space="preserve"> kalendorius”</w:t>
            </w:r>
            <w:r w:rsidRPr="00C432D5">
              <w:t xml:space="preserve"> pristatymas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ECB0" w14:textId="77777777" w:rsidR="00732A2B" w:rsidRDefault="00732A2B" w:rsidP="00DF6361">
            <w:pPr>
              <w:jc w:val="center"/>
            </w:pPr>
            <w:r>
              <w:t>Marija Liugienė</w:t>
            </w:r>
          </w:p>
        </w:tc>
      </w:tr>
      <w:tr w:rsidR="00732A2B" w14:paraId="72EB2847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7017" w14:textId="77777777" w:rsidR="00732A2B" w:rsidRDefault="00732A2B" w:rsidP="00DF6361">
            <w:pPr>
              <w:jc w:val="center"/>
            </w:pPr>
            <w:r>
              <w:t>Spalio 21</w:t>
            </w:r>
            <w:r w:rsidR="001B5369"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DE87" w14:textId="77777777" w:rsidR="00732A2B" w:rsidRPr="00732A2B" w:rsidRDefault="00732A2B" w:rsidP="00DF6361">
            <w:pPr>
              <w:jc w:val="center"/>
            </w:pPr>
            <w:r w:rsidRPr="00732A2B">
              <w:t xml:space="preserve">Vėlinių akcija </w:t>
            </w:r>
            <w:r w:rsidRPr="00732A2B">
              <w:rPr>
                <w:b/>
                <w:i/>
              </w:rPr>
              <w:t>„Žvakutė ant užmiršto kapo“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F0D" w14:textId="77777777" w:rsidR="00732A2B" w:rsidRDefault="00732A2B" w:rsidP="00DF6361">
            <w:pPr>
              <w:jc w:val="center"/>
            </w:pPr>
            <w:r>
              <w:t>Vilma Žukauskienė,</w:t>
            </w:r>
          </w:p>
          <w:p w14:paraId="7555AD6D" w14:textId="77777777" w:rsidR="00732A2B" w:rsidRDefault="00732A2B" w:rsidP="00DF6361">
            <w:pPr>
              <w:jc w:val="center"/>
            </w:pPr>
            <w:r>
              <w:t>Daumantas Daugirdas</w:t>
            </w:r>
          </w:p>
        </w:tc>
      </w:tr>
      <w:tr w:rsidR="00732A2B" w14:paraId="3C566822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2B65" w14:textId="77777777" w:rsidR="00732A2B" w:rsidRDefault="00732A2B" w:rsidP="00DF6361">
            <w:pPr>
              <w:jc w:val="center"/>
            </w:pPr>
            <w:r>
              <w:t>Spalio 23</w:t>
            </w:r>
            <w:r w:rsidR="001B5369">
              <w:t xml:space="preserve"> </w:t>
            </w:r>
            <w:r>
              <w:t xml:space="preserve">                      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86C" w14:textId="77777777" w:rsidR="00732A2B" w:rsidRPr="00732A2B" w:rsidRDefault="00732A2B" w:rsidP="00DF6361">
            <w:pPr>
              <w:jc w:val="center"/>
            </w:pPr>
            <w:r w:rsidRPr="00732A2B">
              <w:t xml:space="preserve">Giesmių valanda </w:t>
            </w:r>
            <w:r w:rsidRPr="00732A2B">
              <w:rPr>
                <w:b/>
                <w:i/>
              </w:rPr>
              <w:t>„Ir amžinoji šviesa jiems tešviečia“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EBD5" w14:textId="77777777" w:rsidR="00732A2B" w:rsidRDefault="00732A2B" w:rsidP="00DF6361">
            <w:pPr>
              <w:jc w:val="center"/>
            </w:pPr>
            <w:r>
              <w:t>Marija Liugienė,</w:t>
            </w:r>
          </w:p>
          <w:p w14:paraId="37E737DA" w14:textId="77777777" w:rsidR="00732A2B" w:rsidRDefault="00732A2B" w:rsidP="00DF6361">
            <w:pPr>
              <w:jc w:val="center"/>
            </w:pPr>
            <w:r>
              <w:t>S. Kavaliauskas</w:t>
            </w:r>
          </w:p>
        </w:tc>
      </w:tr>
      <w:tr w:rsidR="00732A2B" w14:paraId="5727BA2E" w14:textId="77777777" w:rsidTr="00732A2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B432" w14:textId="77777777" w:rsidR="00732A2B" w:rsidRDefault="00732A2B" w:rsidP="00DF6361">
            <w:pPr>
              <w:jc w:val="center"/>
            </w:pPr>
            <w:r>
              <w:t>Spalio 31 – lapkričio 4</w:t>
            </w:r>
            <w:r w:rsidR="001B5369">
              <w:t xml:space="preserve">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C5D1" w14:textId="77777777" w:rsidR="00732A2B" w:rsidRDefault="00732A2B" w:rsidP="00DF6361">
            <w:pPr>
              <w:jc w:val="center"/>
              <w:rPr>
                <w:b/>
              </w:rPr>
            </w:pPr>
            <w:r w:rsidRPr="00355EDF">
              <w:rPr>
                <w:b/>
                <w:i/>
              </w:rPr>
              <w:t>Dienos stovykla vaikams</w:t>
            </w:r>
            <w:r>
              <w:t xml:space="preserve"> (rudens atostogų metu)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D317" w14:textId="77777777" w:rsidR="00732A2B" w:rsidRDefault="00732A2B" w:rsidP="00DF6361">
            <w:pPr>
              <w:jc w:val="center"/>
            </w:pPr>
            <w:smartTag w:uri="urn:schemas-microsoft-com:office:smarttags" w:element="PersonName">
              <w:r>
                <w:t>Sandra</w:t>
              </w:r>
            </w:smartTag>
            <w:r>
              <w:t xml:space="preserve"> Bakanovaitė,</w:t>
            </w:r>
          </w:p>
          <w:p w14:paraId="4BAA1656" w14:textId="77777777" w:rsidR="00732A2B" w:rsidRDefault="00732A2B" w:rsidP="00DF6361">
            <w:pPr>
              <w:jc w:val="center"/>
            </w:pPr>
          </w:p>
        </w:tc>
      </w:tr>
      <w:tr w:rsidR="001B5369" w14:paraId="599F656A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67DB" w14:textId="77777777" w:rsidR="001B5369" w:rsidRDefault="001B5369" w:rsidP="00DF6361">
            <w:pPr>
              <w:jc w:val="center"/>
            </w:pPr>
            <w:r>
              <w:t xml:space="preserve">Lapkričio </w:t>
            </w:r>
            <w:r>
              <w:rPr>
                <w:bCs/>
              </w:rPr>
              <w:t>8, 15, 22, 29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FAAC" w14:textId="77777777" w:rsidR="001B5369" w:rsidRDefault="001B5369" w:rsidP="00DF6361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8894" w14:textId="77777777" w:rsidR="001B5369" w:rsidRDefault="001B5369" w:rsidP="00DF6361">
            <w:pPr>
              <w:jc w:val="center"/>
            </w:pPr>
            <w:r>
              <w:t>Sandra Bakanovaitė</w:t>
            </w:r>
          </w:p>
        </w:tc>
      </w:tr>
      <w:tr w:rsidR="001B5369" w14:paraId="34D35F0F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7091" w14:textId="77777777" w:rsidR="001B5369" w:rsidRDefault="001B5369" w:rsidP="00DF6361">
            <w:pPr>
              <w:jc w:val="center"/>
            </w:pPr>
            <w:r>
              <w:t>Lapkričio 8, 15, 22, 29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5B72" w14:textId="77777777" w:rsidR="001B5369" w:rsidRPr="00353537" w:rsidRDefault="001B5369" w:rsidP="00DF6361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E60E" w14:textId="77777777" w:rsidR="001B5369" w:rsidRDefault="00021B5E" w:rsidP="00DF6361">
            <w:pPr>
              <w:jc w:val="center"/>
            </w:pPr>
            <w:r>
              <w:t>Daumantas Daugirdas</w:t>
            </w:r>
          </w:p>
        </w:tc>
      </w:tr>
      <w:tr w:rsidR="001B5369" w14:paraId="7203A866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903A" w14:textId="77777777" w:rsidR="001B5369" w:rsidRDefault="001B5369" w:rsidP="00DF6361">
            <w:pPr>
              <w:jc w:val="center"/>
            </w:pPr>
            <w:r>
              <w:t>Lapkričio 8,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C961" w14:textId="77777777" w:rsidR="001B5369" w:rsidRPr="00353537" w:rsidRDefault="001B5369" w:rsidP="00DF6361">
            <w:pPr>
              <w:pStyle w:val="Pagrindinistekstas"/>
              <w:jc w:val="center"/>
              <w:rPr>
                <w:lang w:val="lt-LT"/>
              </w:rPr>
            </w:pPr>
            <w:proofErr w:type="spellStart"/>
            <w:r>
              <w:t>Leidinio-r</w:t>
            </w:r>
            <w:r w:rsidRPr="00C432D5">
              <w:t>ankdarbio</w:t>
            </w:r>
            <w:proofErr w:type="spellEnd"/>
            <w:r w:rsidRPr="00C432D5">
              <w:t xml:space="preserve"> „</w:t>
            </w:r>
            <w:proofErr w:type="spellStart"/>
            <w:r w:rsidRPr="00C432D5">
              <w:t>Kalėdų</w:t>
            </w:r>
            <w:proofErr w:type="spellEnd"/>
            <w:r w:rsidRPr="00C432D5">
              <w:t xml:space="preserve"> </w:t>
            </w:r>
            <w:proofErr w:type="spellStart"/>
            <w:r w:rsidRPr="00C432D5">
              <w:t>stebuklas</w:t>
            </w:r>
            <w:proofErr w:type="spellEnd"/>
            <w:r w:rsidRPr="00C432D5">
              <w:t xml:space="preserve">” </w:t>
            </w:r>
            <w:proofErr w:type="spellStart"/>
            <w:r w:rsidRPr="00C432D5">
              <w:t>pristatymas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4C95" w14:textId="77777777" w:rsidR="001B5369" w:rsidRDefault="001B5369" w:rsidP="00DF6361">
            <w:pPr>
              <w:jc w:val="center"/>
            </w:pPr>
            <w:r>
              <w:t>Marija Liugienė</w:t>
            </w:r>
          </w:p>
        </w:tc>
      </w:tr>
      <w:tr w:rsidR="001B5369" w14:paraId="79C2E8A2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3AB5" w14:textId="77777777" w:rsidR="001B5369" w:rsidRDefault="001B5369" w:rsidP="00DF6361">
            <w:pPr>
              <w:jc w:val="center"/>
            </w:pPr>
            <w:r>
              <w:t>Lapkričio 9, 16, 23, 30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E9BA" w14:textId="77777777" w:rsidR="001B5369" w:rsidRPr="00353537" w:rsidRDefault="001B5369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5258" w14:textId="77777777" w:rsidR="001B5369" w:rsidRDefault="001B5369" w:rsidP="00DF6361">
            <w:pPr>
              <w:jc w:val="center"/>
            </w:pPr>
            <w:r>
              <w:t>Justina Mileškaitė</w:t>
            </w:r>
          </w:p>
        </w:tc>
      </w:tr>
      <w:tr w:rsidR="001B5369" w14:paraId="67A56446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99EB" w14:textId="77777777" w:rsidR="001B5369" w:rsidRDefault="001B5369" w:rsidP="00AC641C">
            <w:pPr>
              <w:jc w:val="center"/>
            </w:pPr>
            <w:r>
              <w:t>Lapkričio 16, 23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AB02" w14:textId="77777777" w:rsidR="001B5369" w:rsidRDefault="001B5369" w:rsidP="00AC641C">
            <w:pPr>
              <w:jc w:val="center"/>
            </w:pPr>
            <w:r>
              <w:t>Praktinis seminaras „Lietuviški šiaudiniai sodai”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2F03" w14:textId="77777777" w:rsidR="001B5369" w:rsidRDefault="001B5369" w:rsidP="00AC641C">
            <w:pPr>
              <w:jc w:val="center"/>
            </w:pPr>
            <w:r>
              <w:t>Marija Liugienė</w:t>
            </w:r>
          </w:p>
        </w:tc>
      </w:tr>
      <w:tr w:rsidR="001B5369" w14:paraId="0D212D69" w14:textId="77777777" w:rsidTr="001B536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B7A2" w14:textId="77777777" w:rsidR="001B5369" w:rsidRDefault="00AC641C" w:rsidP="001B5369">
            <w:pPr>
              <w:spacing w:after="120"/>
              <w:jc w:val="center"/>
            </w:pPr>
            <w:r>
              <w:t>Lapkričio 17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9267" w14:textId="77777777" w:rsidR="001B5369" w:rsidRDefault="001B5369" w:rsidP="001B5369">
            <w:pPr>
              <w:spacing w:after="120"/>
              <w:jc w:val="center"/>
            </w:pPr>
            <w:r w:rsidRPr="00704D57">
              <w:t>CD „Pasakos apie gyvūnus” pristatymas</w:t>
            </w:r>
            <w:r>
              <w:t xml:space="preserve"> 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E3703" w14:textId="77777777" w:rsidR="001B5369" w:rsidRDefault="001B5369" w:rsidP="001B5369">
            <w:pPr>
              <w:spacing w:after="120"/>
              <w:jc w:val="center"/>
            </w:pPr>
            <w:r>
              <w:t>Marija Liugienė</w:t>
            </w:r>
          </w:p>
        </w:tc>
      </w:tr>
      <w:tr w:rsidR="001B5369" w14:paraId="7AE1F995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CBE8" w14:textId="77777777" w:rsidR="001B5369" w:rsidRDefault="00AC641C" w:rsidP="001B5369">
            <w:pPr>
              <w:spacing w:after="120"/>
              <w:jc w:val="center"/>
            </w:pPr>
            <w:r>
              <w:t xml:space="preserve">Lapkričio 24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6BC3" w14:textId="77777777" w:rsidR="001B5369" w:rsidRDefault="001B5369" w:rsidP="001B5369">
            <w:pPr>
              <w:spacing w:after="120"/>
              <w:jc w:val="center"/>
            </w:pPr>
            <w:r>
              <w:t>ETNO Ketvirtadienis.</w:t>
            </w:r>
            <w:r>
              <w:rPr>
                <w:b/>
              </w:rPr>
              <w:t xml:space="preserve"> </w:t>
            </w:r>
            <w:r>
              <w:t>Advento žibintų dirbtuvės ir Advento laikotarpio dainos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DAAD" w14:textId="77777777" w:rsidR="001B5369" w:rsidRDefault="001B5369" w:rsidP="001B5369">
            <w:pPr>
              <w:spacing w:after="120"/>
              <w:jc w:val="center"/>
            </w:pPr>
            <w:smartTag w:uri="urn:schemas-microsoft-com:office:smarttags" w:element="PersonName">
              <w:r>
                <w:t>Sandra</w:t>
              </w:r>
            </w:smartTag>
            <w:r>
              <w:t xml:space="preserve"> Bakanovaitė, Justina Mileškaitė</w:t>
            </w:r>
          </w:p>
        </w:tc>
      </w:tr>
      <w:tr w:rsidR="00AC641C" w14:paraId="77F61297" w14:textId="77777777" w:rsidTr="00AC641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C80F" w14:textId="77777777" w:rsidR="00AC641C" w:rsidRDefault="00AC641C" w:rsidP="00AC641C">
            <w:pPr>
              <w:spacing w:after="120"/>
              <w:jc w:val="center"/>
            </w:pPr>
            <w:r>
              <w:t>Gruodžio 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5E6" w14:textId="77777777" w:rsidR="00AC641C" w:rsidRPr="00353537" w:rsidRDefault="00AC641C" w:rsidP="00AC641C">
            <w:pPr>
              <w:pStyle w:val="Pagrindinistekstas"/>
              <w:jc w:val="center"/>
              <w:rPr>
                <w:lang w:val="lt-LT"/>
              </w:rPr>
            </w:pPr>
            <w:proofErr w:type="spellStart"/>
            <w:r>
              <w:t>Leidinio-r</w:t>
            </w:r>
            <w:r w:rsidRPr="00C432D5">
              <w:t>ankdarbio</w:t>
            </w:r>
            <w:proofErr w:type="spellEnd"/>
            <w:r w:rsidRPr="00C432D5">
              <w:t xml:space="preserve"> „</w:t>
            </w:r>
            <w:proofErr w:type="spellStart"/>
            <w:r w:rsidRPr="00C432D5">
              <w:t>Kalėdų</w:t>
            </w:r>
            <w:proofErr w:type="spellEnd"/>
            <w:r w:rsidRPr="00C432D5">
              <w:t xml:space="preserve"> </w:t>
            </w:r>
            <w:proofErr w:type="spellStart"/>
            <w:r w:rsidRPr="00C432D5">
              <w:t>stebuklas</w:t>
            </w:r>
            <w:proofErr w:type="spellEnd"/>
            <w:r w:rsidRPr="00C432D5">
              <w:t xml:space="preserve">” </w:t>
            </w:r>
            <w:proofErr w:type="spellStart"/>
            <w:r w:rsidRPr="00C432D5">
              <w:t>pristatymas</w:t>
            </w:r>
            <w:proofErr w:type="spellEnd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1937" w14:textId="77777777" w:rsidR="00AC641C" w:rsidRDefault="00AC641C" w:rsidP="00AC641C">
            <w:pPr>
              <w:spacing w:after="120"/>
              <w:jc w:val="center"/>
            </w:pPr>
            <w:r>
              <w:t>Marija Liugienė</w:t>
            </w:r>
          </w:p>
        </w:tc>
      </w:tr>
      <w:tr w:rsidR="00AC641C" w14:paraId="3FB0F0FF" w14:textId="77777777" w:rsidTr="00AC641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33A" w14:textId="77777777" w:rsidR="00AC641C" w:rsidRDefault="00AC641C" w:rsidP="00AC641C">
            <w:pPr>
              <w:spacing w:after="120"/>
              <w:jc w:val="center"/>
            </w:pPr>
            <w:r>
              <w:t>Gruodžio 1, 9, 16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0207" w14:textId="77777777" w:rsidR="00AC641C" w:rsidRDefault="00AC641C" w:rsidP="00AC641C">
            <w:pPr>
              <w:jc w:val="center"/>
            </w:pPr>
            <w:r>
              <w:t>Praktiniai seminarai „</w:t>
            </w:r>
            <w:r>
              <w:rPr>
                <w:bCs/>
              </w:rPr>
              <w:t>Šiaudiniai eglutės papuošalai“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84BC" w14:textId="77777777" w:rsidR="00AC641C" w:rsidRDefault="00AC641C" w:rsidP="00AC641C">
            <w:pPr>
              <w:spacing w:after="120"/>
              <w:jc w:val="center"/>
            </w:pPr>
            <w:r>
              <w:t>Marija Liugienė</w:t>
            </w:r>
          </w:p>
        </w:tc>
      </w:tr>
      <w:tr w:rsidR="0055455D" w14:paraId="3565D11E" w14:textId="77777777" w:rsidTr="00AC641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322B" w14:textId="77777777" w:rsidR="0055455D" w:rsidRDefault="0055455D" w:rsidP="0055455D">
            <w:pPr>
              <w:jc w:val="center"/>
            </w:pPr>
            <w:r>
              <w:t xml:space="preserve">Gruodžio 2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52B2" w14:textId="77777777" w:rsidR="0055455D" w:rsidRDefault="0055455D" w:rsidP="0055455D">
            <w:pPr>
              <w:jc w:val="center"/>
              <w:rPr>
                <w:b/>
              </w:rPr>
            </w:pPr>
            <w:r>
              <w:rPr>
                <w:b/>
              </w:rPr>
              <w:t>Vilniaus miesto moksleivių Advento ir Kalėdų laikotarpio tautosakos bei tautodailės konkursas „Leliumoj“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D8D" w14:textId="77777777" w:rsidR="0055455D" w:rsidRDefault="0055455D" w:rsidP="0055455D">
            <w:pPr>
              <w:jc w:val="center"/>
            </w:pPr>
            <w:r>
              <w:t>Loreta Stoliarovienė,</w:t>
            </w:r>
          </w:p>
          <w:p w14:paraId="49AE0E42" w14:textId="77777777" w:rsidR="0055455D" w:rsidRDefault="0055455D" w:rsidP="0055455D">
            <w:pPr>
              <w:jc w:val="center"/>
            </w:pPr>
            <w:r>
              <w:t>Vilma Žukauskienė</w:t>
            </w:r>
          </w:p>
        </w:tc>
      </w:tr>
      <w:tr w:rsidR="0055455D" w14:paraId="3CB10A0B" w14:textId="77777777" w:rsidTr="00AC641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4F41" w14:textId="77777777" w:rsidR="0055455D" w:rsidRDefault="0055455D" w:rsidP="0055455D">
            <w:pPr>
              <w:jc w:val="center"/>
            </w:pPr>
            <w:r>
              <w:t>Gruodžio 6, 13, 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44E9" w14:textId="77777777" w:rsidR="0055455D" w:rsidRDefault="0055455D" w:rsidP="0055455D">
            <w:pPr>
              <w:pStyle w:val="Pagrindinistekstas"/>
              <w:rPr>
                <w:szCs w:val="24"/>
              </w:rPr>
            </w:pPr>
            <w:r w:rsidRPr="00353537">
              <w:rPr>
                <w:lang w:val="lt-LT"/>
              </w:rPr>
              <w:t>Būrelis vaikams „Etnokultūros studija“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F62" w14:textId="77777777" w:rsidR="0055455D" w:rsidRDefault="0055455D" w:rsidP="0055455D">
            <w:pPr>
              <w:spacing w:after="120"/>
              <w:jc w:val="center"/>
            </w:pPr>
            <w:r>
              <w:t>Sandra Bakanovaitė</w:t>
            </w:r>
          </w:p>
        </w:tc>
      </w:tr>
      <w:tr w:rsidR="0055455D" w14:paraId="7368E203" w14:textId="77777777" w:rsidTr="0055455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20DC" w14:textId="77777777" w:rsidR="0055455D" w:rsidRDefault="0055455D" w:rsidP="0055455D">
            <w:pPr>
              <w:jc w:val="center"/>
            </w:pPr>
            <w:r>
              <w:t>Gruodžio 6, 13, 20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8218" w14:textId="77777777" w:rsidR="0055455D" w:rsidRPr="00353537" w:rsidRDefault="0055455D" w:rsidP="0055455D">
            <w:pPr>
              <w:pStyle w:val="Pagrindinistekstas"/>
              <w:rPr>
                <w:lang w:val="lt-LT"/>
              </w:rPr>
            </w:pPr>
            <w:r w:rsidRPr="00353537">
              <w:rPr>
                <w:lang w:val="lt-LT"/>
              </w:rPr>
              <w:t>Tradicinio dainavimo mokymai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BB64" w14:textId="77777777" w:rsidR="0055455D" w:rsidRDefault="00021B5E" w:rsidP="0055455D">
            <w:pPr>
              <w:spacing w:after="120"/>
              <w:jc w:val="center"/>
            </w:pPr>
            <w:r>
              <w:t>Daumantas Daugirdas</w:t>
            </w:r>
          </w:p>
        </w:tc>
      </w:tr>
      <w:tr w:rsidR="0055455D" w14:paraId="293BE2C2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8281" w14:textId="77777777" w:rsidR="0055455D" w:rsidRDefault="0055455D" w:rsidP="00DF6361">
            <w:pPr>
              <w:jc w:val="center"/>
            </w:pPr>
            <w:r>
              <w:t xml:space="preserve">Gruodžio 6-7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A9E" w14:textId="77777777" w:rsidR="0055455D" w:rsidRPr="00AC641C" w:rsidRDefault="0055455D" w:rsidP="00DF6361">
            <w:pPr>
              <w:jc w:val="center"/>
              <w:rPr>
                <w:b/>
                <w:i/>
              </w:rPr>
            </w:pPr>
            <w:r w:rsidRPr="00AC641C">
              <w:rPr>
                <w:b/>
                <w:i/>
              </w:rPr>
              <w:t>Respublikinis seminaras „Žiemos švenčių apeigynas“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2B60" w14:textId="77777777" w:rsidR="0055455D" w:rsidRDefault="0055455D" w:rsidP="00DF6361">
            <w:pPr>
              <w:jc w:val="center"/>
            </w:pPr>
            <w:r>
              <w:t>Marija Liugienė</w:t>
            </w:r>
          </w:p>
        </w:tc>
      </w:tr>
      <w:tr w:rsidR="0055455D" w14:paraId="4C54B4FD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0111" w14:textId="77777777" w:rsidR="0055455D" w:rsidRDefault="0055455D" w:rsidP="00DF6361">
            <w:pPr>
              <w:jc w:val="center"/>
            </w:pPr>
            <w:r>
              <w:t>Gruodžio 7, 14, 21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EC26" w14:textId="77777777" w:rsidR="0055455D" w:rsidRPr="00353537" w:rsidRDefault="0055455D" w:rsidP="00DF6361">
            <w:pPr>
              <w:jc w:val="center"/>
            </w:pPr>
            <w:r>
              <w:t>Šeimos popietė</w:t>
            </w:r>
            <w:r w:rsidRPr="00353537">
              <w:t xml:space="preserve"> 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5B20" w14:textId="77777777" w:rsidR="0055455D" w:rsidRDefault="0055455D" w:rsidP="00DF6361">
            <w:pPr>
              <w:jc w:val="center"/>
            </w:pPr>
            <w:r>
              <w:t>Justina Mileškaitė</w:t>
            </w:r>
          </w:p>
        </w:tc>
      </w:tr>
      <w:tr w:rsidR="0055455D" w14:paraId="26DD686F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29FF" w14:textId="77777777" w:rsidR="0055455D" w:rsidRDefault="0055455D" w:rsidP="00DF6361">
            <w:pPr>
              <w:jc w:val="center"/>
            </w:pPr>
            <w:r>
              <w:t>Gruodžio 8, 15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FE8B" w14:textId="77777777" w:rsidR="0055455D" w:rsidRDefault="0055455D" w:rsidP="00DF6361">
            <w:pPr>
              <w:jc w:val="center"/>
            </w:pPr>
            <w:r>
              <w:t>ETNO Ketvirtadienis. Kalėdinės eglutės žaisliukų gamyba ir Kalėdinės dainos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EB57" w14:textId="77777777" w:rsidR="0055455D" w:rsidRDefault="0055455D" w:rsidP="00DF6361">
            <w:pPr>
              <w:jc w:val="center"/>
            </w:pPr>
            <w:smartTag w:uri="urn:schemas-microsoft-com:office:smarttags" w:element="PersonName">
              <w:r>
                <w:t>Sandra</w:t>
              </w:r>
            </w:smartTag>
            <w:r>
              <w:t xml:space="preserve"> Bakanovaitė, Justina Mileškaitė</w:t>
            </w:r>
          </w:p>
        </w:tc>
      </w:tr>
      <w:tr w:rsidR="0055455D" w14:paraId="387DF3DA" w14:textId="77777777" w:rsidTr="00CD6ED9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F85" w14:textId="77777777" w:rsidR="0055455D" w:rsidRDefault="0055455D" w:rsidP="00DF6361">
            <w:pPr>
              <w:jc w:val="center"/>
            </w:pPr>
            <w:r>
              <w:t>Gruodžio 18 d.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98F2" w14:textId="77777777" w:rsidR="0055455D" w:rsidRDefault="0055455D" w:rsidP="00DF6361">
            <w:pPr>
              <w:jc w:val="center"/>
              <w:rPr>
                <w:b/>
              </w:rPr>
            </w:pPr>
            <w:r>
              <w:rPr>
                <w:b/>
              </w:rPr>
              <w:t>Advento koncertas „Vidury lauko grūšelė“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6EA2" w14:textId="77777777" w:rsidR="0055455D" w:rsidRDefault="0055455D" w:rsidP="00DF6361">
            <w:pPr>
              <w:jc w:val="center"/>
            </w:pPr>
            <w:r>
              <w:t>Marija Liugienė</w:t>
            </w:r>
          </w:p>
        </w:tc>
      </w:tr>
    </w:tbl>
    <w:p w14:paraId="5300B21C" w14:textId="77777777" w:rsidR="00CD6ED9" w:rsidRDefault="00CD6ED9" w:rsidP="00CD6ED9"/>
    <w:p w14:paraId="5CBDB3B0" w14:textId="77777777" w:rsidR="00DF6361" w:rsidRDefault="00DF6361" w:rsidP="00DF6361">
      <w:pPr>
        <w:jc w:val="center"/>
        <w:rPr>
          <w:lang w:val="en-US"/>
        </w:rPr>
      </w:pPr>
    </w:p>
    <w:p w14:paraId="74A346C5" w14:textId="77777777" w:rsidR="00DF6361" w:rsidRDefault="00DF6361" w:rsidP="00DF6361">
      <w:pPr>
        <w:jc w:val="center"/>
        <w:rPr>
          <w:lang w:val="en-US"/>
        </w:rPr>
      </w:pPr>
    </w:p>
    <w:p w14:paraId="36DED99F" w14:textId="77777777" w:rsidR="00CD6ED9" w:rsidRDefault="00CD6ED9" w:rsidP="00DF6361">
      <w:pPr>
        <w:rPr>
          <w:lang w:val="en-US"/>
        </w:rPr>
      </w:pPr>
    </w:p>
    <w:p w14:paraId="1E4F6B86" w14:textId="77777777" w:rsidR="00CD6ED9" w:rsidRDefault="00CD6ED9" w:rsidP="00CD6ED9"/>
    <w:p w14:paraId="67DCC773" w14:textId="77777777" w:rsidR="00E904CD" w:rsidRDefault="00DF6361" w:rsidP="00DF6361">
      <w:pPr>
        <w:jc w:val="center"/>
        <w:outlineLvl w:val="0"/>
      </w:pPr>
      <w:r>
        <w:lastRenderedPageBreak/>
        <w:t xml:space="preserve">                </w:t>
      </w:r>
    </w:p>
    <w:p w14:paraId="1BDC6377" w14:textId="77777777" w:rsidR="00E904CD" w:rsidRDefault="00E904CD" w:rsidP="00DF6361">
      <w:pPr>
        <w:jc w:val="center"/>
        <w:outlineLvl w:val="0"/>
      </w:pPr>
    </w:p>
    <w:p w14:paraId="70E09A27" w14:textId="77777777" w:rsidR="00DF6361" w:rsidRPr="00F76EE0" w:rsidRDefault="00DF6361" w:rsidP="00DF6361">
      <w:pPr>
        <w:jc w:val="center"/>
        <w:outlineLvl w:val="0"/>
        <w:rPr>
          <w:b/>
        </w:rPr>
      </w:pPr>
      <w:r>
        <w:t xml:space="preserve"> </w:t>
      </w:r>
      <w:r w:rsidRPr="00F76EE0">
        <w:rPr>
          <w:b/>
        </w:rPr>
        <w:t>TRADICINĖS KULTŪROS SEMINARŲ IR KŪRYBINIŲ DIRBTUVIŲ CIKLAS VILNIAUS NEĮGALIŲJŲ DIENOS CENTRE</w:t>
      </w:r>
      <w:r>
        <w:rPr>
          <w:b/>
        </w:rPr>
        <w:t xml:space="preserve"> </w:t>
      </w:r>
      <w:r w:rsidRPr="00DF6361">
        <w:t>(S. Bakanovaitė, J. Mileškaitė)</w:t>
      </w:r>
    </w:p>
    <w:p w14:paraId="7386C6C5" w14:textId="77777777" w:rsidR="00DF6361" w:rsidRPr="00F76EE0" w:rsidRDefault="00DF6361" w:rsidP="00DF6361">
      <w:pPr>
        <w:jc w:val="center"/>
        <w:rPr>
          <w:b/>
        </w:rPr>
      </w:pPr>
    </w:p>
    <w:p w14:paraId="14847678" w14:textId="77777777" w:rsidR="00DF6361" w:rsidRPr="00F76EE0" w:rsidRDefault="00DF6361" w:rsidP="00DF6361">
      <w:pPr>
        <w:jc w:val="center"/>
        <w:outlineLvl w:val="0"/>
        <w:rPr>
          <w:b/>
        </w:rPr>
      </w:pPr>
      <w:r w:rsidRPr="00F76EE0">
        <w:rPr>
          <w:b/>
        </w:rPr>
        <w:t>NUMATOMI UŽSIĖMIMAI</w:t>
      </w:r>
      <w:r>
        <w:rPr>
          <w:b/>
        </w:rPr>
        <w:t>:</w:t>
      </w:r>
    </w:p>
    <w:p w14:paraId="38C199A9" w14:textId="77777777" w:rsidR="00DF6361" w:rsidRPr="00F76EE0" w:rsidRDefault="00DF6361" w:rsidP="00DF6361">
      <w:pPr>
        <w:rPr>
          <w:b/>
        </w:rPr>
      </w:pPr>
    </w:p>
    <w:p w14:paraId="7630A77B" w14:textId="77777777" w:rsidR="00DF6361" w:rsidRPr="00F76EE0" w:rsidRDefault="00DF6361" w:rsidP="00DF6361">
      <w:pPr>
        <w:contextualSpacing/>
        <w:rPr>
          <w:color w:val="000000"/>
        </w:rPr>
      </w:pPr>
      <w:r w:rsidRPr="00F76EE0">
        <w:rPr>
          <w:b/>
          <w:color w:val="000000"/>
        </w:rPr>
        <w:t xml:space="preserve">Vasario 3 d. </w:t>
      </w:r>
      <w:r w:rsidRPr="00F76EE0">
        <w:rPr>
          <w:color w:val="000000"/>
        </w:rPr>
        <w:t>Ka</w:t>
      </w:r>
      <w:r>
        <w:rPr>
          <w:color w:val="000000"/>
        </w:rPr>
        <w:t xml:space="preserve">lendorinės šventės: Užgavėnės. </w:t>
      </w:r>
    </w:p>
    <w:p w14:paraId="439617A3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Vasario 17 d. </w:t>
      </w:r>
      <w:r w:rsidRPr="00F76EE0">
        <w:t xml:space="preserve">Tradicinis muzikavimas, nesudėtingų liaudies muzikos instrumentų gamyba. </w:t>
      </w:r>
    </w:p>
    <w:p w14:paraId="7015AF17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>Kovo 9 d.</w:t>
      </w:r>
      <w:r w:rsidRPr="00F76EE0">
        <w:t xml:space="preserve"> Kalendorinės šventės: Velykos. </w:t>
      </w:r>
    </w:p>
    <w:p w14:paraId="0AEAEE42" w14:textId="77777777" w:rsidR="00DF6361" w:rsidRPr="00676BC7" w:rsidRDefault="00DF6361" w:rsidP="00DF6361">
      <w:pPr>
        <w:spacing w:before="100" w:beforeAutospacing="1" w:after="100" w:afterAutospacing="1"/>
        <w:contextualSpacing/>
        <w:rPr>
          <w:b/>
        </w:rPr>
      </w:pPr>
      <w:r w:rsidRPr="00F76EE0">
        <w:rPr>
          <w:b/>
        </w:rPr>
        <w:t>Kovo 23 d.</w:t>
      </w:r>
      <w:r w:rsidRPr="00F76EE0">
        <w:t xml:space="preserve"> Velykinė popietė.</w:t>
      </w:r>
      <w:r w:rsidRPr="00F76EE0">
        <w:rPr>
          <w:b/>
        </w:rPr>
        <w:t xml:space="preserve"> </w:t>
      </w:r>
    </w:p>
    <w:p w14:paraId="71C318D7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>Balandžio 6 d.</w:t>
      </w:r>
      <w:r w:rsidRPr="00F76EE0">
        <w:t xml:space="preserve"> Tradicinis muzikavimas. Etnografinių regionų dainų mokymasis, dainavimas, muzikavimas tradiciniais liaudies instrumentais.</w:t>
      </w:r>
      <w:r w:rsidRPr="00F76EE0">
        <w:rPr>
          <w:b/>
        </w:rPr>
        <w:t xml:space="preserve"> </w:t>
      </w:r>
    </w:p>
    <w:p w14:paraId="649CD927" w14:textId="77777777" w:rsidR="00DF6361" w:rsidRPr="00676BC7" w:rsidRDefault="00DF6361" w:rsidP="00DF6361">
      <w:pPr>
        <w:spacing w:before="100" w:beforeAutospacing="1" w:after="100" w:afterAutospacing="1"/>
        <w:contextualSpacing/>
        <w:rPr>
          <w:b/>
        </w:rPr>
      </w:pPr>
      <w:r w:rsidRPr="00F76EE0">
        <w:rPr>
          <w:b/>
        </w:rPr>
        <w:t xml:space="preserve">Balandžio 20 d. </w:t>
      </w:r>
      <w:r w:rsidRPr="00F76EE0">
        <w:t>Dirbtuvėlės: juostų vijimas.</w:t>
      </w:r>
    </w:p>
    <w:p w14:paraId="7043A07B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Gegužės 4 d. </w:t>
      </w:r>
      <w:r w:rsidRPr="00F76EE0">
        <w:t xml:space="preserve">Paskaita: Dangaus šviesuliai senovės pasaulėžiūroje. </w:t>
      </w:r>
    </w:p>
    <w:p w14:paraId="6D707D6D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Gegužės 18 d. </w:t>
      </w:r>
      <w:r w:rsidRPr="00F76EE0">
        <w:t xml:space="preserve">Tradiciniai šokiai, žaidimai ir rateliai. </w:t>
      </w:r>
    </w:p>
    <w:p w14:paraId="0F88AA6C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Birželio 8 d. </w:t>
      </w:r>
      <w:r w:rsidRPr="00F76EE0">
        <w:t xml:space="preserve">Paskaita: Tarmės − kalbos gyvastis. </w:t>
      </w:r>
    </w:p>
    <w:p w14:paraId="08FEB366" w14:textId="77777777" w:rsidR="00DF6361" w:rsidRPr="00F76EE0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Birželio 22 d. </w:t>
      </w:r>
      <w:r w:rsidRPr="00F76EE0">
        <w:t xml:space="preserve">Paskaita: Rasos. </w:t>
      </w:r>
    </w:p>
    <w:p w14:paraId="2E351271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Liepos 13 d. </w:t>
      </w:r>
      <w:r w:rsidRPr="00F76EE0">
        <w:t>Tradicinis muzikavimas, etnografinių regionų dainų mokymasis, dainavimas, muzikavimas instrumentais.</w:t>
      </w:r>
      <w:r w:rsidRPr="00F76EE0">
        <w:rPr>
          <w:b/>
        </w:rPr>
        <w:t xml:space="preserve"> </w:t>
      </w:r>
    </w:p>
    <w:p w14:paraId="45115058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Liepos 27 d. </w:t>
      </w:r>
      <w:r w:rsidRPr="00F76EE0">
        <w:t xml:space="preserve">Karpiniai. </w:t>
      </w:r>
    </w:p>
    <w:p w14:paraId="44440AE6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Rugsėjo 14 d. </w:t>
      </w:r>
      <w:r w:rsidRPr="00F76EE0">
        <w:t xml:space="preserve">Šiaudiniai sodai. </w:t>
      </w:r>
    </w:p>
    <w:p w14:paraId="0162E59C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Rugsėjo 28 d. </w:t>
      </w:r>
      <w:r w:rsidRPr="00F76EE0">
        <w:t>Tradicinis muzikavimas. Skirtingų etnografinių regionų dainų mokymasis, dainavimas, muzikavimas.</w:t>
      </w:r>
    </w:p>
    <w:p w14:paraId="4A0F5329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Spalio 12 d. </w:t>
      </w:r>
      <w:r w:rsidRPr="00F76EE0">
        <w:t>Kino popietė. Filmo apie etninę kultūrą „</w:t>
      </w:r>
      <w:proofErr w:type="spellStart"/>
      <w:r w:rsidRPr="00F76EE0">
        <w:t>Semme</w:t>
      </w:r>
      <w:proofErr w:type="spellEnd"/>
      <w:r w:rsidRPr="00F76EE0">
        <w:t>“ peržiūra.</w:t>
      </w:r>
    </w:p>
    <w:p w14:paraId="48F61C4B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Spalio 26 d. </w:t>
      </w:r>
      <w:r w:rsidRPr="00F76EE0">
        <w:t xml:space="preserve">Paskaita ir praktinis užsiėmimas: bitės, natūralus vaškas, žvakės. </w:t>
      </w:r>
    </w:p>
    <w:p w14:paraId="24A84ABB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Lapkričio 9 d. </w:t>
      </w:r>
      <w:r w:rsidRPr="00F76EE0">
        <w:t xml:space="preserve">Dirbtuvėlės: riešinių mezgimas. </w:t>
      </w:r>
    </w:p>
    <w:p w14:paraId="6747A779" w14:textId="77777777" w:rsidR="00DF6361" w:rsidRPr="00676BC7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Lapkričio 23 d. </w:t>
      </w:r>
      <w:r w:rsidRPr="00F76EE0">
        <w:t>Praktinis užsiėmimas: vėlimas iš vilnos</w:t>
      </w:r>
      <w:r w:rsidRPr="00F76EE0">
        <w:rPr>
          <w:b/>
        </w:rPr>
        <w:t xml:space="preserve">. </w:t>
      </w:r>
    </w:p>
    <w:p w14:paraId="42F0A7FF" w14:textId="77777777" w:rsidR="00DF6361" w:rsidRPr="00F76EE0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Gruodžio 1 d. </w:t>
      </w:r>
      <w:r>
        <w:t xml:space="preserve">Kalendorinės šventės: Kalėdos. </w:t>
      </w:r>
    </w:p>
    <w:p w14:paraId="2569AFB7" w14:textId="77777777" w:rsidR="00DF6361" w:rsidRDefault="00DF6361" w:rsidP="00DF6361">
      <w:pPr>
        <w:spacing w:before="100" w:beforeAutospacing="1" w:after="100" w:afterAutospacing="1"/>
        <w:contextualSpacing/>
      </w:pPr>
      <w:r w:rsidRPr="00F76EE0">
        <w:rPr>
          <w:b/>
        </w:rPr>
        <w:t xml:space="preserve">Gruodžio 17 d. </w:t>
      </w:r>
      <w:r w:rsidRPr="00F76EE0">
        <w:t xml:space="preserve">Kalėdų dirbtuvėlės ir vakaronė. </w:t>
      </w:r>
    </w:p>
    <w:p w14:paraId="6286BD4B" w14:textId="77777777" w:rsidR="00DF6361" w:rsidRPr="00F76EE0" w:rsidRDefault="00DF6361" w:rsidP="00DF6361">
      <w:pPr>
        <w:spacing w:before="100" w:beforeAutospacing="1" w:after="100" w:afterAutospacing="1"/>
        <w:contextualSpacing/>
      </w:pPr>
    </w:p>
    <w:p w14:paraId="6618E0D4" w14:textId="77777777" w:rsidR="00DF6361" w:rsidRPr="00DF6361" w:rsidRDefault="00DF6361" w:rsidP="00DF6361">
      <w:pPr>
        <w:jc w:val="center"/>
        <w:rPr>
          <w:b/>
        </w:rPr>
      </w:pPr>
      <w:r w:rsidRPr="00DF6361">
        <w:rPr>
          <w:b/>
        </w:rPr>
        <w:t>***</w:t>
      </w:r>
    </w:p>
    <w:p w14:paraId="63760526" w14:textId="77777777" w:rsidR="00DF6361" w:rsidRDefault="00DF6361" w:rsidP="00DF6361">
      <w:r w:rsidRPr="00DF6361">
        <w:rPr>
          <w:b/>
        </w:rPr>
        <w:t>Pagal poreikį organizuojame moksleivių</w:t>
      </w:r>
      <w:r>
        <w:t xml:space="preserve"> </w:t>
      </w:r>
      <w:r w:rsidRPr="00676BC7">
        <w:rPr>
          <w:b/>
        </w:rPr>
        <w:t>temines ekskursijas</w:t>
      </w:r>
      <w:r>
        <w:t xml:space="preserve"> (S. Kavaliauskas):</w:t>
      </w:r>
    </w:p>
    <w:p w14:paraId="41B05E5E" w14:textId="77777777" w:rsidR="00DF6361" w:rsidRDefault="00DF6361" w:rsidP="00DF6361">
      <w:pPr>
        <w:pStyle w:val="Sraopastraipa"/>
        <w:numPr>
          <w:ilvl w:val="0"/>
          <w:numId w:val="3"/>
        </w:numPr>
      </w:pPr>
      <w:proofErr w:type="spellStart"/>
      <w:r>
        <w:t>Etninė</w:t>
      </w:r>
      <w:proofErr w:type="spellEnd"/>
      <w:r>
        <w:t xml:space="preserve"> </w:t>
      </w:r>
      <w:proofErr w:type="spellStart"/>
      <w:r>
        <w:t>kultūra</w:t>
      </w:r>
      <w:proofErr w:type="spellEnd"/>
      <w:r>
        <w:t xml:space="preserve"> – kas tai?</w:t>
      </w:r>
    </w:p>
    <w:p w14:paraId="262114A4" w14:textId="77777777" w:rsidR="00DF6361" w:rsidRDefault="00DF6361" w:rsidP="00DF6361">
      <w:pPr>
        <w:pStyle w:val="Sraopastraipa"/>
        <w:numPr>
          <w:ilvl w:val="0"/>
          <w:numId w:val="3"/>
        </w:numPr>
      </w:pPr>
      <w:proofErr w:type="spellStart"/>
      <w:r>
        <w:t>Tradicinės</w:t>
      </w:r>
      <w:proofErr w:type="spellEnd"/>
      <w:r>
        <w:t xml:space="preserve"> </w:t>
      </w:r>
      <w:proofErr w:type="spellStart"/>
      <w:r>
        <w:t>kalendorinės</w:t>
      </w:r>
      <w:proofErr w:type="spellEnd"/>
      <w:r>
        <w:t xml:space="preserve"> </w:t>
      </w:r>
      <w:proofErr w:type="spellStart"/>
      <w:r>
        <w:t>šventės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papročiai</w:t>
      </w:r>
      <w:proofErr w:type="spellEnd"/>
      <w:r>
        <w:t xml:space="preserve">, </w:t>
      </w:r>
      <w:proofErr w:type="spellStart"/>
      <w:r>
        <w:t>tautosaka</w:t>
      </w:r>
      <w:proofErr w:type="spellEnd"/>
      <w:r>
        <w:t>.</w:t>
      </w:r>
    </w:p>
    <w:p w14:paraId="5E219EE9" w14:textId="77777777" w:rsidR="00DF6361" w:rsidRDefault="00DF6361" w:rsidP="00DF6361">
      <w:pPr>
        <w:pStyle w:val="Sraopastraipa"/>
        <w:numPr>
          <w:ilvl w:val="0"/>
          <w:numId w:val="3"/>
        </w:numPr>
      </w:pPr>
      <w:proofErr w:type="spellStart"/>
      <w:r>
        <w:t>Daiktai</w:t>
      </w:r>
      <w:proofErr w:type="spellEnd"/>
      <w:r>
        <w:t xml:space="preserve"> </w:t>
      </w:r>
      <w:proofErr w:type="spellStart"/>
      <w:r>
        <w:t>pasakoja</w:t>
      </w:r>
      <w:proofErr w:type="spellEnd"/>
      <w:r>
        <w:t xml:space="preserve"> </w:t>
      </w:r>
      <w:proofErr w:type="spellStart"/>
      <w:r>
        <w:t>istoriją</w:t>
      </w:r>
      <w:proofErr w:type="spellEnd"/>
      <w:r>
        <w:t xml:space="preserve"> – </w:t>
      </w:r>
      <w:proofErr w:type="spellStart"/>
      <w:r>
        <w:t>mūsų</w:t>
      </w:r>
      <w:proofErr w:type="spellEnd"/>
      <w:r>
        <w:t xml:space="preserve"> </w:t>
      </w:r>
      <w:proofErr w:type="spellStart"/>
      <w:r>
        <w:t>protėvių</w:t>
      </w:r>
      <w:proofErr w:type="spellEnd"/>
      <w:r>
        <w:t xml:space="preserve"> </w:t>
      </w:r>
      <w:proofErr w:type="spellStart"/>
      <w:r>
        <w:t>buitis</w:t>
      </w:r>
      <w:proofErr w:type="spellEnd"/>
      <w:r>
        <w:t>.</w:t>
      </w:r>
    </w:p>
    <w:p w14:paraId="4ADA277C" w14:textId="77777777" w:rsidR="00DF6361" w:rsidRPr="00353537" w:rsidRDefault="00DF6361" w:rsidP="00DF6361">
      <w:pPr>
        <w:pStyle w:val="Sraopastraipa"/>
        <w:numPr>
          <w:ilvl w:val="0"/>
          <w:numId w:val="3"/>
        </w:numPr>
      </w:pPr>
      <w:proofErr w:type="spellStart"/>
      <w:r>
        <w:t>Didžiojo</w:t>
      </w:r>
      <w:proofErr w:type="spellEnd"/>
      <w:r>
        <w:t xml:space="preserve"> </w:t>
      </w:r>
      <w:proofErr w:type="spellStart"/>
      <w:r>
        <w:t>lietuvių</w:t>
      </w:r>
      <w:proofErr w:type="spellEnd"/>
      <w:r>
        <w:t xml:space="preserve"> </w:t>
      </w:r>
      <w:proofErr w:type="spellStart"/>
      <w:r>
        <w:t>kalbos</w:t>
      </w:r>
      <w:proofErr w:type="spellEnd"/>
      <w:r>
        <w:t xml:space="preserve"> </w:t>
      </w:r>
      <w:proofErr w:type="spellStart"/>
      <w:r>
        <w:t>žodyno</w:t>
      </w:r>
      <w:proofErr w:type="spellEnd"/>
      <w:r>
        <w:t xml:space="preserve"> </w:t>
      </w:r>
      <w:proofErr w:type="spellStart"/>
      <w:r>
        <w:t>turtai</w:t>
      </w:r>
      <w:proofErr w:type="spellEnd"/>
      <w:r>
        <w:t>.</w:t>
      </w:r>
    </w:p>
    <w:p w14:paraId="2E29ADE5" w14:textId="77777777" w:rsidR="00DF6361" w:rsidRPr="00353537" w:rsidRDefault="00DF6361" w:rsidP="00DF6361"/>
    <w:p w14:paraId="1000E89C" w14:textId="77777777" w:rsidR="00CD6ED9" w:rsidRDefault="00CD6ED9" w:rsidP="00CD6ED9">
      <w:r>
        <w:t xml:space="preserve">   </w:t>
      </w:r>
    </w:p>
    <w:p w14:paraId="0DE867EA" w14:textId="77777777" w:rsidR="00DF6361" w:rsidRDefault="00DF6361" w:rsidP="00CD6ED9"/>
    <w:p w14:paraId="27E73B2D" w14:textId="77777777" w:rsidR="00DF6361" w:rsidRDefault="00DF6361" w:rsidP="00CD6ED9"/>
    <w:p w14:paraId="6CD5E58B" w14:textId="77777777" w:rsidR="00DF6361" w:rsidRDefault="00DF6361" w:rsidP="00CD6ED9"/>
    <w:p w14:paraId="64D3E82D" w14:textId="77777777" w:rsidR="000D79A7" w:rsidRDefault="00CD6ED9" w:rsidP="00137747">
      <w:r>
        <w:t xml:space="preserve">Direktorė                                                 </w:t>
      </w:r>
      <w:r w:rsidR="00021B5E">
        <w:t xml:space="preserve">                                            </w:t>
      </w:r>
      <w:r>
        <w:t xml:space="preserve">                    Milda Ričkutė</w:t>
      </w:r>
    </w:p>
    <w:sectPr w:rsidR="000D79A7" w:rsidSect="009267B5">
      <w:headerReference w:type="default" r:id="rId8"/>
      <w:footerReference w:type="default" r:id="rId9"/>
      <w:pgSz w:w="12240" w:h="15840"/>
      <w:pgMar w:top="1440" w:right="1080" w:bottom="1440" w:left="108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C8DF3" w14:textId="77777777" w:rsidR="0061036C" w:rsidRDefault="0061036C">
      <w:r>
        <w:separator/>
      </w:r>
    </w:p>
  </w:endnote>
  <w:endnote w:type="continuationSeparator" w:id="0">
    <w:p w14:paraId="068B7E8C" w14:textId="77777777" w:rsidR="0061036C" w:rsidRDefault="00610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E6009" w14:textId="77777777" w:rsidR="0003775D" w:rsidRDefault="0003775D" w:rsidP="0003775D">
    <w:pPr>
      <w:pStyle w:val="Porat"/>
      <w:jc w:val="right"/>
      <w:rPr>
        <w:sz w:val="20"/>
        <w:szCs w:val="20"/>
      </w:rPr>
    </w:pPr>
  </w:p>
  <w:p w14:paraId="0A072BB0" w14:textId="77777777" w:rsidR="0003775D" w:rsidRDefault="0003775D" w:rsidP="0003775D">
    <w:pPr>
      <w:pStyle w:val="Porat"/>
      <w:jc w:val="right"/>
      <w:rPr>
        <w:sz w:val="20"/>
        <w:szCs w:val="20"/>
      </w:rPr>
    </w:pPr>
  </w:p>
  <w:p w14:paraId="5023C080" w14:textId="77777777" w:rsidR="0003775D" w:rsidRDefault="0003775D">
    <w:pPr>
      <w:pStyle w:val="Porat"/>
      <w:rPr>
        <w:sz w:val="20"/>
        <w:szCs w:val="20"/>
      </w:rPr>
    </w:pPr>
  </w:p>
  <w:p w14:paraId="069CC5DF" w14:textId="77777777" w:rsidR="0003775D" w:rsidRDefault="0003775D">
    <w:pPr>
      <w:pStyle w:val="Porat"/>
      <w:rPr>
        <w:sz w:val="20"/>
        <w:szCs w:val="20"/>
      </w:rPr>
    </w:pPr>
  </w:p>
  <w:p w14:paraId="475FA78C" w14:textId="77777777" w:rsidR="0003775D" w:rsidRDefault="0003775D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EE8BB" w14:textId="77777777" w:rsidR="0061036C" w:rsidRDefault="0061036C">
      <w:r>
        <w:separator/>
      </w:r>
    </w:p>
  </w:footnote>
  <w:footnote w:type="continuationSeparator" w:id="0">
    <w:p w14:paraId="64212A18" w14:textId="77777777" w:rsidR="0061036C" w:rsidRDefault="00610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C9791" w14:textId="77777777" w:rsidR="00F353BE" w:rsidRDefault="00960B59" w:rsidP="00F353BE">
    <w:pPr>
      <w:jc w:val="center"/>
      <w:rPr>
        <w:b/>
        <w:i/>
        <w:sz w:val="32"/>
        <w:szCs w:val="32"/>
      </w:rPr>
    </w:pPr>
    <w:r>
      <w:rPr>
        <w:b/>
        <w:i/>
        <w:noProof/>
        <w:sz w:val="32"/>
        <w:szCs w:val="32"/>
        <w:lang w:eastAsia="lt-LT"/>
      </w:rPr>
      <w:drawing>
        <wp:inline distT="0" distB="0" distL="0" distR="0" wp14:anchorId="1E931B8D" wp14:editId="0C94B1A3">
          <wp:extent cx="718185" cy="712470"/>
          <wp:effectExtent l="19050" t="0" r="5715" b="0"/>
          <wp:docPr id="3" name="Paveikslėlis 3" descr="D:\Nuotraukos\Logai\Cento\logotransp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Nuotraukos\Logai\Cento\logotransp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712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F1F5A50" w14:textId="77777777" w:rsidR="00F353BE" w:rsidRDefault="00F353BE" w:rsidP="00F353BE">
    <w:pPr>
      <w:jc w:val="center"/>
      <w:rPr>
        <w:b/>
        <w:sz w:val="28"/>
        <w:szCs w:val="28"/>
      </w:rPr>
    </w:pPr>
    <w:r>
      <w:rPr>
        <w:b/>
        <w:sz w:val="28"/>
        <w:szCs w:val="28"/>
      </w:rPr>
      <w:t>VILNIAUS ETNINĖS KULTŪROS CENTRAS</w:t>
    </w:r>
  </w:p>
  <w:p w14:paraId="10D8713A" w14:textId="77777777" w:rsidR="00F353BE" w:rsidRDefault="00F353BE" w:rsidP="00F353BE">
    <w:pPr>
      <w:jc w:val="center"/>
      <w:rPr>
        <w:b/>
        <w:sz w:val="16"/>
        <w:szCs w:val="16"/>
      </w:rPr>
    </w:pPr>
  </w:p>
  <w:p w14:paraId="5A7C8075" w14:textId="77777777" w:rsidR="00421F66" w:rsidRPr="009267B5" w:rsidRDefault="009267B5" w:rsidP="009267B5">
    <w:pPr>
      <w:pBdr>
        <w:bottom w:val="single" w:sz="4" w:space="1" w:color="auto"/>
      </w:pBdr>
      <w:jc w:val="center"/>
      <w:rPr>
        <w:sz w:val="16"/>
        <w:szCs w:val="16"/>
      </w:rPr>
    </w:pPr>
    <w:r>
      <w:rPr>
        <w:sz w:val="16"/>
        <w:szCs w:val="16"/>
      </w:rPr>
      <w:t xml:space="preserve">Pamėnkalnio g. 34, LT-01114 Vilnius, tel./faks. (8 5) 212 2593, </w:t>
    </w:r>
    <w:r w:rsidR="007A11C9">
      <w:rPr>
        <w:sz w:val="16"/>
        <w:szCs w:val="16"/>
      </w:rPr>
      <w:t xml:space="preserve">mob. tel. 8 615 67809, 8 699 55737 </w:t>
    </w:r>
    <w:r>
      <w:rPr>
        <w:sz w:val="16"/>
        <w:szCs w:val="16"/>
      </w:rPr>
      <w:t xml:space="preserve">el. p. </w:t>
    </w:r>
    <w:hyperlink r:id="rId2" w:history="1">
      <w:r>
        <w:rPr>
          <w:rStyle w:val="Hipersaitas"/>
          <w:sz w:val="16"/>
          <w:szCs w:val="16"/>
        </w:rPr>
        <w:t>info@etno.lt</w:t>
      </w:r>
    </w:hyperlink>
    <w:r>
      <w:rPr>
        <w:sz w:val="16"/>
        <w:szCs w:val="16"/>
      </w:rPr>
      <w:t xml:space="preserve">, </w:t>
    </w:r>
    <w:hyperlink r:id="rId3" w:history="1">
      <w:r>
        <w:rPr>
          <w:rStyle w:val="Hipersaitas"/>
          <w:sz w:val="16"/>
          <w:szCs w:val="16"/>
        </w:rPr>
        <w:t>www.etno.lt</w:t>
      </w:r>
    </w:hyperlink>
    <w:r>
      <w:rPr>
        <w:sz w:val="16"/>
        <w:szCs w:val="16"/>
      </w:rPr>
      <w:t xml:space="preserve">. Duomenys kaupiami ir saugomi </w:t>
    </w:r>
    <w:r w:rsidR="00F353BE">
      <w:rPr>
        <w:sz w:val="16"/>
        <w:szCs w:val="16"/>
      </w:rPr>
      <w:t>Juridinių asm</w:t>
    </w:r>
    <w:r>
      <w:rPr>
        <w:sz w:val="16"/>
        <w:szCs w:val="16"/>
      </w:rPr>
      <w:t>enų registre, kodas 188208831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00184"/>
    <w:multiLevelType w:val="hybridMultilevel"/>
    <w:tmpl w:val="22DA6B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A59CC"/>
    <w:multiLevelType w:val="multilevel"/>
    <w:tmpl w:val="54F002E8"/>
    <w:lvl w:ilvl="0">
      <w:start w:val="2007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5"/>
      <w:numFmt w:val="decimal"/>
      <w:lvlText w:val="%1-%2-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8AC37D3"/>
    <w:multiLevelType w:val="multilevel"/>
    <w:tmpl w:val="AAB8D644"/>
    <w:lvl w:ilvl="0">
      <w:start w:val="200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1"/>
      <w:numFmt w:val="decimalZero"/>
      <w:lvlText w:val="%1-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15"/>
      <w:numFmt w:val="decimal"/>
      <w:lvlText w:val="%1-%2-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CA"/>
    <w:rsid w:val="00002021"/>
    <w:rsid w:val="00021B5E"/>
    <w:rsid w:val="00026047"/>
    <w:rsid w:val="00026F45"/>
    <w:rsid w:val="0002788D"/>
    <w:rsid w:val="0003377B"/>
    <w:rsid w:val="0003775D"/>
    <w:rsid w:val="0004407C"/>
    <w:rsid w:val="00050ACA"/>
    <w:rsid w:val="000560F9"/>
    <w:rsid w:val="000609D8"/>
    <w:rsid w:val="00070CC5"/>
    <w:rsid w:val="00083EFA"/>
    <w:rsid w:val="00084FB9"/>
    <w:rsid w:val="00085DC4"/>
    <w:rsid w:val="000972CF"/>
    <w:rsid w:val="000A6549"/>
    <w:rsid w:val="000B7723"/>
    <w:rsid w:val="000D79A7"/>
    <w:rsid w:val="000F63FE"/>
    <w:rsid w:val="00137747"/>
    <w:rsid w:val="00161FB6"/>
    <w:rsid w:val="001B5369"/>
    <w:rsid w:val="001C7BE5"/>
    <w:rsid w:val="001F54C4"/>
    <w:rsid w:val="00325271"/>
    <w:rsid w:val="003B132E"/>
    <w:rsid w:val="00412081"/>
    <w:rsid w:val="00421F66"/>
    <w:rsid w:val="00436A69"/>
    <w:rsid w:val="00441AE6"/>
    <w:rsid w:val="0048513E"/>
    <w:rsid w:val="004A30EC"/>
    <w:rsid w:val="004E365F"/>
    <w:rsid w:val="004F7EB3"/>
    <w:rsid w:val="00516F05"/>
    <w:rsid w:val="0055455D"/>
    <w:rsid w:val="00571063"/>
    <w:rsid w:val="005A2DAD"/>
    <w:rsid w:val="005B5E62"/>
    <w:rsid w:val="005C6E25"/>
    <w:rsid w:val="005E0703"/>
    <w:rsid w:val="0061036C"/>
    <w:rsid w:val="00617646"/>
    <w:rsid w:val="00617F86"/>
    <w:rsid w:val="0063548D"/>
    <w:rsid w:val="0068186A"/>
    <w:rsid w:val="006D1929"/>
    <w:rsid w:val="006F1201"/>
    <w:rsid w:val="00732A2B"/>
    <w:rsid w:val="007540D2"/>
    <w:rsid w:val="00785130"/>
    <w:rsid w:val="007A11C9"/>
    <w:rsid w:val="008A3C5E"/>
    <w:rsid w:val="008F50C4"/>
    <w:rsid w:val="009015A3"/>
    <w:rsid w:val="0091734E"/>
    <w:rsid w:val="009247A7"/>
    <w:rsid w:val="009267B5"/>
    <w:rsid w:val="00934852"/>
    <w:rsid w:val="00960B59"/>
    <w:rsid w:val="00977C7D"/>
    <w:rsid w:val="009C6C04"/>
    <w:rsid w:val="009F519C"/>
    <w:rsid w:val="00A134E5"/>
    <w:rsid w:val="00A138F6"/>
    <w:rsid w:val="00A1713D"/>
    <w:rsid w:val="00A22350"/>
    <w:rsid w:val="00A37497"/>
    <w:rsid w:val="00A60861"/>
    <w:rsid w:val="00A62FE9"/>
    <w:rsid w:val="00AC2344"/>
    <w:rsid w:val="00AC641C"/>
    <w:rsid w:val="00AF4F51"/>
    <w:rsid w:val="00B12026"/>
    <w:rsid w:val="00B72D31"/>
    <w:rsid w:val="00BC1207"/>
    <w:rsid w:val="00C26883"/>
    <w:rsid w:val="00C74842"/>
    <w:rsid w:val="00C930D5"/>
    <w:rsid w:val="00CD6ED9"/>
    <w:rsid w:val="00D307B8"/>
    <w:rsid w:val="00DA4E15"/>
    <w:rsid w:val="00DC066B"/>
    <w:rsid w:val="00DC3FFB"/>
    <w:rsid w:val="00DF284B"/>
    <w:rsid w:val="00DF6361"/>
    <w:rsid w:val="00DF7581"/>
    <w:rsid w:val="00E24E47"/>
    <w:rsid w:val="00E516BE"/>
    <w:rsid w:val="00E80365"/>
    <w:rsid w:val="00E904CD"/>
    <w:rsid w:val="00EE0F77"/>
    <w:rsid w:val="00F32C18"/>
    <w:rsid w:val="00F353BE"/>
    <w:rsid w:val="00F37F7A"/>
    <w:rsid w:val="00F5403C"/>
    <w:rsid w:val="00FD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  <w14:docId w14:val="341A2B15"/>
  <w15:docId w15:val="{00067084-08BB-425F-A29A-D25813B8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516F05"/>
    <w:rPr>
      <w:sz w:val="24"/>
      <w:szCs w:val="24"/>
      <w:lang w:eastAsia="en-US"/>
    </w:rPr>
  </w:style>
  <w:style w:type="paragraph" w:styleId="Antrat2">
    <w:name w:val="heading 2"/>
    <w:basedOn w:val="prastasis"/>
    <w:next w:val="prastasis"/>
    <w:qFormat/>
    <w:rsid w:val="00C74842"/>
    <w:pPr>
      <w:keepNext/>
      <w:jc w:val="center"/>
      <w:outlineLvl w:val="1"/>
    </w:pPr>
    <w:rPr>
      <w:b/>
      <w:bCs/>
    </w:rPr>
  </w:style>
  <w:style w:type="paragraph" w:styleId="Antrat4">
    <w:name w:val="heading 4"/>
    <w:basedOn w:val="prastasis"/>
    <w:next w:val="prastasis"/>
    <w:qFormat/>
    <w:rsid w:val="00C74842"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semiHidden/>
    <w:rsid w:val="000A6549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rsid w:val="00DF7581"/>
    <w:rPr>
      <w:color w:val="0000FF"/>
      <w:u w:val="single"/>
    </w:rPr>
  </w:style>
  <w:style w:type="paragraph" w:styleId="Antrats">
    <w:name w:val="header"/>
    <w:basedOn w:val="prastasis"/>
    <w:link w:val="AntratsDiagrama"/>
    <w:rsid w:val="00DF7581"/>
    <w:pPr>
      <w:tabs>
        <w:tab w:val="center" w:pos="4320"/>
        <w:tab w:val="right" w:pos="8640"/>
      </w:tabs>
    </w:pPr>
  </w:style>
  <w:style w:type="paragraph" w:styleId="Porat">
    <w:name w:val="footer"/>
    <w:basedOn w:val="prastasis"/>
    <w:rsid w:val="00DF7581"/>
    <w:pPr>
      <w:tabs>
        <w:tab w:val="center" w:pos="4320"/>
        <w:tab w:val="right" w:pos="8640"/>
      </w:tabs>
    </w:pPr>
  </w:style>
  <w:style w:type="paragraph" w:styleId="Pavadinimas">
    <w:name w:val="Title"/>
    <w:basedOn w:val="prastasis"/>
    <w:qFormat/>
    <w:rsid w:val="00C74842"/>
    <w:pPr>
      <w:jc w:val="center"/>
    </w:pPr>
    <w:rPr>
      <w:b/>
      <w:bCs/>
    </w:rPr>
  </w:style>
  <w:style w:type="paragraph" w:styleId="Paantrat">
    <w:name w:val="Subtitle"/>
    <w:basedOn w:val="prastasis"/>
    <w:qFormat/>
    <w:rsid w:val="00C74842"/>
    <w:pPr>
      <w:jc w:val="center"/>
    </w:pPr>
    <w:rPr>
      <w:b/>
      <w:bCs/>
    </w:rPr>
  </w:style>
  <w:style w:type="table" w:styleId="Lentelstinklelis">
    <w:name w:val="Table Grid"/>
    <w:basedOn w:val="prastojilentel"/>
    <w:rsid w:val="00161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sDiagrama">
    <w:name w:val="Antraštės Diagrama"/>
    <w:basedOn w:val="Numatytasispastraiposriftas"/>
    <w:link w:val="Antrats"/>
    <w:rsid w:val="004A30EC"/>
    <w:rPr>
      <w:sz w:val="24"/>
      <w:szCs w:val="24"/>
      <w:lang w:eastAsia="en-US"/>
    </w:rPr>
  </w:style>
  <w:style w:type="paragraph" w:styleId="Pagrindinistekstas">
    <w:name w:val="Body Text"/>
    <w:basedOn w:val="prastasis"/>
    <w:link w:val="PagrindinistekstasDiagrama"/>
    <w:semiHidden/>
    <w:unhideWhenUsed/>
    <w:rsid w:val="00CD6ED9"/>
    <w:pPr>
      <w:jc w:val="both"/>
    </w:pPr>
    <w:rPr>
      <w:szCs w:val="20"/>
      <w:lang w:val="en-GB"/>
    </w:rPr>
  </w:style>
  <w:style w:type="character" w:customStyle="1" w:styleId="PagrindinistekstasDiagrama">
    <w:name w:val="Pagrindinis tekstas Diagrama"/>
    <w:basedOn w:val="Numatytasispastraiposriftas"/>
    <w:link w:val="Pagrindinistekstas"/>
    <w:semiHidden/>
    <w:rsid w:val="00CD6ED9"/>
    <w:rPr>
      <w:sz w:val="24"/>
      <w:lang w:val="en-GB" w:eastAsia="en-US"/>
    </w:rPr>
  </w:style>
  <w:style w:type="character" w:customStyle="1" w:styleId="pavadinimai">
    <w:name w:val="pavadinimai"/>
    <w:rsid w:val="00CD6ED9"/>
    <w:rPr>
      <w:rFonts w:ascii="Times New Roman" w:hAnsi="Times New Roman" w:cs="Times New Roman" w:hint="default"/>
    </w:rPr>
  </w:style>
  <w:style w:type="character" w:customStyle="1" w:styleId="tekstas">
    <w:name w:val="tekstas"/>
    <w:rsid w:val="00CD6ED9"/>
    <w:rPr>
      <w:rFonts w:ascii="Times New Roman" w:hAnsi="Times New Roman" w:cs="Times New Roman" w:hint="default"/>
    </w:rPr>
  </w:style>
  <w:style w:type="character" w:customStyle="1" w:styleId="tekstasbold">
    <w:name w:val="tekstasbold"/>
    <w:rsid w:val="00CD6ED9"/>
    <w:rPr>
      <w:rFonts w:ascii="Times New Roman" w:hAnsi="Times New Roman" w:cs="Times New Roman" w:hint="default"/>
    </w:rPr>
  </w:style>
  <w:style w:type="paragraph" w:styleId="Sraopastraipa">
    <w:name w:val="List Paragraph"/>
    <w:basedOn w:val="prastasis"/>
    <w:uiPriority w:val="34"/>
    <w:qFormat/>
    <w:rsid w:val="00DF6361"/>
    <w:pPr>
      <w:autoSpaceDE w:val="0"/>
      <w:autoSpaceDN w:val="0"/>
      <w:ind w:left="720"/>
      <w:contextualSpacing/>
    </w:pPr>
    <w:rPr>
      <w:lang w:val="en-US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tno.lt/" TargetMode="External"/><Relationship Id="rId2" Type="http://schemas.openxmlformats.org/officeDocument/2006/relationships/hyperlink" Target="mailto:info@etno.l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a\Documents\Dokumentai\firminis%202013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B4BECB-214E-460E-8EC7-2CA7385E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firminis 2013.dot</Template>
  <TotalTime>0</TotalTime>
  <Pages>4</Pages>
  <Words>944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Etnines Veiklos Centras</Company>
  <LinksUpToDate>false</LinksUpToDate>
  <CharactersWithSpaces>7703</CharactersWithSpaces>
  <SharedDoc>false</SharedDoc>
  <HLinks>
    <vt:vector size="18" baseType="variant">
      <vt:variant>
        <vt:i4>5898350</vt:i4>
      </vt:variant>
      <vt:variant>
        <vt:i4>0</vt:i4>
      </vt:variant>
      <vt:variant>
        <vt:i4>0</vt:i4>
      </vt:variant>
      <vt:variant>
        <vt:i4>5</vt:i4>
      </vt:variant>
      <vt:variant>
        <vt:lpwstr>mailto:info@etno.lt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http://www.etno.lt/</vt:lpwstr>
      </vt:variant>
      <vt:variant>
        <vt:lpwstr/>
      </vt:variant>
      <vt:variant>
        <vt:i4>5898350</vt:i4>
      </vt:variant>
      <vt:variant>
        <vt:i4>0</vt:i4>
      </vt:variant>
      <vt:variant>
        <vt:i4>0</vt:i4>
      </vt:variant>
      <vt:variant>
        <vt:i4>5</vt:i4>
      </vt:variant>
      <vt:variant>
        <vt:lpwstr>mailto:info@etno.lt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Vilniaus Etninės Kultūros Centras</cp:lastModifiedBy>
  <cp:revision>2</cp:revision>
  <cp:lastPrinted>2016-01-22T08:44:00Z</cp:lastPrinted>
  <dcterms:created xsi:type="dcterms:W3CDTF">2020-09-16T08:01:00Z</dcterms:created>
  <dcterms:modified xsi:type="dcterms:W3CDTF">2020-09-16T08:01:00Z</dcterms:modified>
</cp:coreProperties>
</file>